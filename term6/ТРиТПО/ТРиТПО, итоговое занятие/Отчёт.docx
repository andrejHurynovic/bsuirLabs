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F80E" w14:textId="77777777" w:rsidR="00D077E9" w:rsidRDefault="00BF1ADA" w:rsidP="00D70D02">
      <w:pPr>
        <w:rPr>
          <w:noProof/>
        </w:rPr>
      </w:pPr>
      <w:r>
        <w:rPr>
          <w:noProof/>
          <w:lang w:bidi="ru-RU"/>
        </w:rPr>
        <w:drawing>
          <wp:anchor distT="0" distB="0" distL="114300" distR="114300" simplePos="0" relativeHeight="251658240" behindDoc="1" locked="0" layoutInCell="1" allowOverlap="1" wp14:anchorId="3C12BAA1" wp14:editId="358E8FDA">
            <wp:simplePos x="0" y="0"/>
            <wp:positionH relativeFrom="column">
              <wp:posOffset>-749001</wp:posOffset>
            </wp:positionH>
            <wp:positionV relativeFrom="page">
              <wp:posOffset>13447</wp:posOffset>
            </wp:positionV>
            <wp:extent cx="7760368" cy="6656294"/>
            <wp:effectExtent l="0" t="0" r="0" b="0"/>
            <wp:wrapNone/>
            <wp:docPr id="1" name="Рисунок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68" cy="665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315E1C" wp14:editId="35F42FB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9A58" id="Прямоугольник 3" o:spid="_x0000_s1026" alt="белый прямоугольник для текста на обложке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g6QIAAOw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dKATg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EDC3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BBE1B30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73D652C5" wp14:editId="0032359F">
                      <wp:extent cx="3528695" cy="2178424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78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67F8B9" w14:textId="14F5C611" w:rsidR="00A00185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B83704">
                                    <w:rPr>
                                      <w:sz w:val="40"/>
                                      <w:szCs w:val="40"/>
                                    </w:rPr>
                                    <w:t>ОТЧ</w:t>
                                  </w:r>
                                  <w:r w:rsidR="006D0527">
                                    <w:rPr>
                                      <w:sz w:val="40"/>
                                      <w:szCs w:val="40"/>
                                    </w:rPr>
                                    <w:t>Ё</w:t>
                                  </w:r>
                                  <w:r w:rsidRPr="00B83704">
                                    <w:rPr>
                                      <w:sz w:val="40"/>
                                      <w:szCs w:val="40"/>
                                    </w:rPr>
                                    <w:t>Т ПО РЕЗУЛЬТАТАМ ТЕСТИРОВАНИЯ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ПРИЛОЖЕНИЯ </w:t>
                                  </w:r>
                                  <w:r w:rsidR="00211F31"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  <w:proofErr w:type="gramEnd"/>
                                  <w:r w:rsidR="00211F31">
                                    <w:rPr>
                                      <w:sz w:val="40"/>
                                      <w:szCs w:val="40"/>
                                    </w:rPr>
                                    <w:t xml:space="preserve"> РАСПИСАНИЕ БГУИР</w:t>
                                  </w:r>
                                </w:p>
                                <w:p w14:paraId="24BDBDDB" w14:textId="77777777" w:rsidR="00A00185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E293CB9" w14:textId="77777777" w:rsidR="00A00185" w:rsidRPr="00B83704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B83704">
                                    <w:rPr>
                                      <w:sz w:val="40"/>
                                      <w:szCs w:val="40"/>
                                      <w:u w:val="single"/>
                                      <w:lang w:bidi="ru-RU"/>
                                    </w:rPr>
                                    <w:t>2022г.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D652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" filled="f" stroked="f" strokeweight=".5pt">
                      <v:textbox>
                        <w:txbxContent>
                          <w:p w14:paraId="7967F8B9" w14:textId="14F5C611" w:rsidR="00A00185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B83704">
                              <w:rPr>
                                <w:sz w:val="40"/>
                                <w:szCs w:val="40"/>
                              </w:rPr>
                              <w:t>ОТЧ</w:t>
                            </w:r>
                            <w:r w:rsidR="006D0527">
                              <w:rPr>
                                <w:sz w:val="40"/>
                                <w:szCs w:val="40"/>
                              </w:rPr>
                              <w:t>Ё</w:t>
                            </w:r>
                            <w:r w:rsidRPr="00B83704">
                              <w:rPr>
                                <w:sz w:val="40"/>
                                <w:szCs w:val="40"/>
                              </w:rPr>
                              <w:t>Т ПО РЕЗУЛЬТАТАМ ТЕСТИРОВАНИЯ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 xml:space="preserve">ПРИЛОЖЕНИЯ </w:t>
                            </w:r>
                            <w:r w:rsidR="00211F3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="00211F31">
                              <w:rPr>
                                <w:sz w:val="40"/>
                                <w:szCs w:val="40"/>
                              </w:rPr>
                              <w:t xml:space="preserve"> РАСПИСАНИЕ БГУИР</w:t>
                            </w:r>
                          </w:p>
                          <w:p w14:paraId="24BDBDDB" w14:textId="77777777" w:rsidR="00A00185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E293CB9" w14:textId="77777777" w:rsidR="00A00185" w:rsidRPr="00B83704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83704">
                              <w:rPr>
                                <w:sz w:val="40"/>
                                <w:szCs w:val="40"/>
                                <w:u w:val="single"/>
                                <w:lang w:bidi="ru-RU"/>
                              </w:rPr>
                              <w:t>2022г.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25BBB4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7572442" w14:textId="77777777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73963B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7C09B2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6B25C9EDA0AB4072913BA925C0C8F280"/>
              </w:placeholder>
              <w15:appearance w15:val="hidden"/>
            </w:sdtPr>
            <w:sdtEndPr/>
            <w:sdtContent>
              <w:p w14:paraId="1516D51E" w14:textId="77777777" w:rsidR="00D077E9" w:rsidRDefault="0035010B" w:rsidP="00AB02A7">
                <w:pPr>
                  <w:rPr>
                    <w:noProof/>
                  </w:rPr>
                </w:pP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begin"/>
                </w:r>
                <w:r>
                  <w:rPr>
                    <w:rStyle w:val="a8"/>
                    <w:b w:val="0"/>
                    <w:noProof/>
                    <w:lang w:bidi="ru-RU"/>
                  </w:rPr>
                  <w:instrText xml:space="preserve"> DATE  \@ "d MMMM"  \* MERGEFORMAT </w:instrTex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separate"/>
                </w:r>
                <w:r w:rsidR="00211F31">
                  <w:rPr>
                    <w:rStyle w:val="a8"/>
                    <w:b w:val="0"/>
                    <w:noProof/>
                    <w:lang w:bidi="ru-RU"/>
                  </w:rPr>
                  <w:t>6 мая</w: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end"/>
                </w:r>
              </w:p>
            </w:sdtContent>
          </w:sdt>
          <w:p w14:paraId="27FA8AE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213FD786" wp14:editId="293C0374">
                      <wp:extent cx="1493949" cy="0"/>
                      <wp:effectExtent l="0" t="19050" r="30480" b="19050"/>
                      <wp:docPr id="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AD789E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94JAIAAFw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JxvL3gkAgAAXAQAAA4AAAAAAAAAAAAAAAAALgIAAGRycy9lMm9Eb2MueG1sUEsB&#10;Ai0AFAAGAAgAAAAhAF30CeHYAAAAAgEAAA8AAAAAAAAAAAAAAAAAfgQAAGRycy9kb3ducmV2Lnht&#10;bFBLBQYAAAAABAAEAPMAAAC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1AFCA2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FEB659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A5B590" w14:textId="77777777" w:rsidR="00D077E9" w:rsidRDefault="00D077E9" w:rsidP="00AB02A7">
            <w:pPr>
              <w:rPr>
                <w:noProof/>
              </w:rPr>
            </w:pPr>
          </w:p>
          <w:p w14:paraId="7AAD5C73" w14:textId="2F57DF66" w:rsidR="00D077E9" w:rsidRPr="00D86945" w:rsidRDefault="00D077E9" w:rsidP="00211F31">
            <w:pPr>
              <w:rPr>
                <w:noProof/>
                <w:sz w:val="10"/>
                <w:szCs w:val="10"/>
              </w:rPr>
            </w:pPr>
            <w:r w:rsidRPr="00B231E5">
              <w:rPr>
                <w:noProof/>
                <w:lang w:bidi="ru-RU"/>
              </w:rPr>
              <w:t>Автор</w:t>
            </w:r>
            <w:r w:rsidR="00B83704">
              <w:rPr>
                <w:noProof/>
                <w:lang w:bidi="ru-RU"/>
              </w:rPr>
              <w:t>ы</w:t>
            </w:r>
            <w:r w:rsidRPr="00B231E5">
              <w:rPr>
                <w:noProof/>
                <w:lang w:bidi="ru-RU"/>
              </w:rPr>
              <w:t xml:space="preserve">: </w:t>
            </w:r>
            <w:sdt>
              <w:sdtPr>
                <w:rPr>
                  <w:noProof/>
                </w:rPr>
                <w:alias w:val="Ваше имя"/>
                <w:tag w:val="Ваше имя"/>
                <w:id w:val="-180584491"/>
                <w:placeholder>
                  <w:docPart w:val="17EF77B3419143EB84BA5298FFAC85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11F31">
                  <w:rPr>
                    <w:noProof/>
                  </w:rPr>
                  <w:t>Гуринович</w:t>
                </w:r>
                <w:r w:rsidR="00B83704">
                  <w:rPr>
                    <w:noProof/>
                  </w:rPr>
                  <w:t xml:space="preserve"> А. </w:t>
                </w:r>
                <w:r w:rsidR="00211F31">
                  <w:rPr>
                    <w:noProof/>
                  </w:rPr>
                  <w:t>Бабицкий С</w:t>
                </w:r>
                <w:r w:rsidR="00B83704">
                  <w:rPr>
                    <w:noProof/>
                  </w:rPr>
                  <w:t>.</w:t>
                </w:r>
                <w:r w:rsidR="00211F31">
                  <w:rPr>
                    <w:noProof/>
                  </w:rPr>
                  <w:t xml:space="preserve"> </w:t>
                </w:r>
                <w:r w:rsidR="00211F31">
                  <w:rPr>
                    <w:noProof/>
                  </w:rPr>
                  <w:br/>
                  <w:t>Белоусов И.</w:t>
                </w:r>
              </w:sdtContent>
            </w:sdt>
          </w:p>
        </w:tc>
      </w:tr>
    </w:tbl>
    <w:p w14:paraId="630D8FF8" w14:textId="77777777" w:rsidR="00D077E9" w:rsidRPr="002A1F90" w:rsidRDefault="00BF1ADA">
      <w:pPr>
        <w:spacing w:after="200"/>
        <w:rPr>
          <w:noProof/>
        </w:rPr>
      </w:pPr>
      <w:r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D3DD9" wp14:editId="5A1A9D53">
                <wp:simplePos x="0" y="0"/>
                <wp:positionH relativeFrom="column">
                  <wp:posOffset>5934075</wp:posOffset>
                </wp:positionH>
                <wp:positionV relativeFrom="paragraph">
                  <wp:posOffset>7669194</wp:posOffset>
                </wp:positionV>
                <wp:extent cx="934571" cy="719418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71" cy="719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6982" w14:textId="77777777" w:rsidR="00A00185" w:rsidRPr="00BF1ADA" w:rsidRDefault="00A00185" w:rsidP="00BF1ADA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E7E6E6" w:themeColor="background2"/>
                                <w:spacing w:val="10"/>
                                <w:sz w:val="1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ADA">
                              <w:rPr>
                                <w:rFonts w:asciiTheme="majorHAnsi" w:hAnsiTheme="majorHAnsi" w:cstheme="majorHAnsi"/>
                                <w:noProof/>
                                <w:color w:val="E7E6E6" w:themeColor="background2"/>
                                <w:spacing w:val="10"/>
                                <w:sz w:val="18"/>
                                <w:lang w:bidi="ru-RU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ИRИSKИ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467.25pt;margin-top:603.85pt;width:73.6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" filled="f" stroked="f" strokeweight="2pt">
                <v:textbox>
                  <w:txbxContent>
                    <w:p w:rsidR="00A00185" w:rsidRPr="00BF1ADA" w:rsidRDefault="00A00185" w:rsidP="00BF1ADA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E7E6E6" w:themeColor="background2"/>
                          <w:spacing w:val="10"/>
                          <w:sz w:val="1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ADA">
                        <w:rPr>
                          <w:rFonts w:asciiTheme="majorHAnsi" w:hAnsiTheme="majorHAnsi" w:cstheme="majorHAnsi"/>
                          <w:noProof/>
                          <w:color w:val="E7E6E6" w:themeColor="background2"/>
                          <w:spacing w:val="10"/>
                          <w:sz w:val="18"/>
                          <w:lang w:bidi="ru-RU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ИRИSKИ SOLUTIONS</w:t>
                      </w:r>
                    </w:p>
                  </w:txbxContent>
                </v:textbox>
              </v:rect>
            </w:pict>
          </mc:Fallback>
        </mc:AlternateContent>
      </w:r>
      <w:r w:rsidR="00AB02A7" w:rsidRPr="00D967AC">
        <w:rPr>
          <w:noProof/>
          <w:lang w:bidi="ru-RU"/>
        </w:rPr>
        <w:drawing>
          <wp:anchor distT="0" distB="0" distL="114300" distR="114300" simplePos="0" relativeHeight="251661312" behindDoc="0" locked="0" layoutInCell="1" allowOverlap="1" wp14:anchorId="4A125DC8" wp14:editId="3DA49953">
            <wp:simplePos x="0" y="0"/>
            <wp:positionH relativeFrom="column">
              <wp:posOffset>5371750</wp:posOffset>
            </wp:positionH>
            <wp:positionV relativeFrom="paragraph">
              <wp:posOffset>7744834</wp:posOffset>
            </wp:positionV>
            <wp:extent cx="643890" cy="643890"/>
            <wp:effectExtent l="0" t="0" r="3810" b="3810"/>
            <wp:wrapNone/>
            <wp:docPr id="12" name="Графический объект 201" descr="ИRИSKИ SOLUTIONS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9ACC8E" wp14:editId="43A667C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5182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  <w:r w:rsidR="00D077E9" w:rsidRPr="002A1F90">
        <w:rPr>
          <w:noProof/>
          <w:lang w:bidi="ru-RU"/>
        </w:rPr>
        <w:br w:type="page"/>
      </w:r>
    </w:p>
    <w:p w14:paraId="1A5904A6" w14:textId="77777777" w:rsidR="00D077E9" w:rsidRPr="00645B06" w:rsidRDefault="00D077E9" w:rsidP="00D077E9">
      <w:pPr>
        <w:pStyle w:val="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FA39384" w14:textId="77777777" w:rsidTr="00C572EB">
        <w:trPr>
          <w:trHeight w:val="85"/>
        </w:trPr>
        <w:tc>
          <w:tcPr>
            <w:tcW w:w="9999" w:type="dxa"/>
          </w:tcPr>
          <w:p w14:paraId="641408D4" w14:textId="77777777" w:rsidR="00DF027C" w:rsidRDefault="00DF027C" w:rsidP="00DF027C">
            <w:pPr>
              <w:pStyle w:val="af0"/>
              <w:rPr>
                <w:noProof/>
              </w:rPr>
            </w:pPr>
          </w:p>
        </w:tc>
      </w:tr>
      <w:tr w:rsidR="00DF027C" w14:paraId="68AA056B" w14:textId="77777777" w:rsidTr="00C572EB">
        <w:trPr>
          <w:trHeight w:val="85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15F1B5F" w14:textId="77777777" w:rsidR="00DF027C" w:rsidRPr="00DF027C" w:rsidRDefault="00DF027C" w:rsidP="00DF027C">
            <w:pPr>
              <w:pStyle w:val="af2"/>
              <w:jc w:val="center"/>
              <w:rPr>
                <w:noProof/>
              </w:rPr>
            </w:pPr>
          </w:p>
        </w:tc>
      </w:tr>
      <w:tr w:rsidR="00DF027C" w14:paraId="4311D06B" w14:textId="77777777" w:rsidTr="00DF027C">
        <w:trPr>
          <w:trHeight w:val="5931"/>
        </w:trPr>
        <w:tc>
          <w:tcPr>
            <w:tcW w:w="9999" w:type="dxa"/>
          </w:tcPr>
          <w:sdt>
            <w:sdtPr>
              <w:rPr>
                <w:rFonts w:asciiTheme="minorHAnsi" w:eastAsiaTheme="minorEastAsia" w:hAnsiTheme="minorHAnsi" w:cstheme="minorBidi"/>
                <w:b/>
                <w:color w:val="082A75" w:themeColor="text2"/>
                <w:sz w:val="28"/>
                <w:szCs w:val="22"/>
                <w:lang w:val="ru-RU" w:eastAsia="en-US"/>
              </w:rPr>
              <w:id w:val="-2061471892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5D9EC817" w14:textId="77777777" w:rsidR="00A00185" w:rsidRDefault="00A00185">
                <w:pPr>
                  <w:pStyle w:val="af4"/>
                </w:pPr>
                <w:r>
                  <w:rPr>
                    <w:lang w:val="ru-RU"/>
                  </w:rPr>
                  <w:t>Оглавление</w:t>
                </w:r>
              </w:p>
              <w:p w14:paraId="2F6EFB9D" w14:textId="77777777" w:rsidR="002254B0" w:rsidRDefault="00A00185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2127311" w:history="1">
                  <w:r w:rsidR="002254B0" w:rsidRPr="005E082D">
                    <w:rPr>
                      <w:rStyle w:val="af5"/>
                      <w:noProof/>
                    </w:rPr>
                    <w:t>Краткое описание</w:t>
                  </w:r>
                  <w:r w:rsidR="002254B0">
                    <w:rPr>
                      <w:noProof/>
                      <w:webHidden/>
                    </w:rPr>
                    <w:tab/>
                  </w:r>
                  <w:r w:rsidR="002254B0">
                    <w:rPr>
                      <w:noProof/>
                      <w:webHidden/>
                    </w:rPr>
                    <w:fldChar w:fldCharType="begin"/>
                  </w:r>
                  <w:r w:rsidR="002254B0">
                    <w:rPr>
                      <w:noProof/>
                      <w:webHidden/>
                    </w:rPr>
                    <w:instrText xml:space="preserve"> PAGEREF _Toc102127311 \h </w:instrText>
                  </w:r>
                  <w:r w:rsidR="002254B0">
                    <w:rPr>
                      <w:noProof/>
                      <w:webHidden/>
                    </w:rPr>
                  </w:r>
                  <w:r w:rsidR="002254B0">
                    <w:rPr>
                      <w:noProof/>
                      <w:webHidden/>
                    </w:rPr>
                    <w:fldChar w:fldCharType="separate"/>
                  </w:r>
                  <w:r w:rsidR="002254B0">
                    <w:rPr>
                      <w:noProof/>
                      <w:webHidden/>
                    </w:rPr>
                    <w:t>3</w:t>
                  </w:r>
                  <w:r w:rsidR="002254B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B78708" w14:textId="77777777" w:rsidR="002254B0" w:rsidRDefault="00E473B1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</w:rPr>
                </w:pPr>
                <w:hyperlink w:anchor="_Toc102127312" w:history="1">
                  <w:r w:rsidR="002254B0" w:rsidRPr="005E082D">
                    <w:rPr>
                      <w:rStyle w:val="af5"/>
                      <w:noProof/>
                    </w:rPr>
                    <w:t>Сведения о ходе испытаний</w:t>
                  </w:r>
                  <w:r w:rsidR="002254B0">
                    <w:rPr>
                      <w:noProof/>
                      <w:webHidden/>
                    </w:rPr>
                    <w:tab/>
                  </w:r>
                  <w:r w:rsidR="002254B0">
                    <w:rPr>
                      <w:noProof/>
                      <w:webHidden/>
                    </w:rPr>
                    <w:fldChar w:fldCharType="begin"/>
                  </w:r>
                  <w:r w:rsidR="002254B0">
                    <w:rPr>
                      <w:noProof/>
                      <w:webHidden/>
                    </w:rPr>
                    <w:instrText xml:space="preserve"> PAGEREF _Toc102127312 \h </w:instrText>
                  </w:r>
                  <w:r w:rsidR="002254B0">
                    <w:rPr>
                      <w:noProof/>
                      <w:webHidden/>
                    </w:rPr>
                  </w:r>
                  <w:r w:rsidR="002254B0">
                    <w:rPr>
                      <w:noProof/>
                      <w:webHidden/>
                    </w:rPr>
                    <w:fldChar w:fldCharType="separate"/>
                  </w:r>
                  <w:r w:rsidR="002254B0">
                    <w:rPr>
                      <w:noProof/>
                      <w:webHidden/>
                    </w:rPr>
                    <w:t>4</w:t>
                  </w:r>
                  <w:r w:rsidR="002254B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C4254F" w14:textId="77777777" w:rsidR="002254B0" w:rsidRDefault="00E473B1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</w:rPr>
                </w:pPr>
                <w:hyperlink w:anchor="_Toc102127313" w:history="1">
                  <w:r w:rsidR="002254B0" w:rsidRPr="005E082D">
                    <w:rPr>
                      <w:rStyle w:val="af5"/>
                      <w:noProof/>
                    </w:rPr>
                    <w:t>Выводы по результатам испытания</w:t>
                  </w:r>
                  <w:r w:rsidR="002254B0">
                    <w:rPr>
                      <w:noProof/>
                      <w:webHidden/>
                    </w:rPr>
                    <w:tab/>
                  </w:r>
                  <w:r w:rsidR="002254B0">
                    <w:rPr>
                      <w:noProof/>
                      <w:webHidden/>
                    </w:rPr>
                    <w:fldChar w:fldCharType="begin"/>
                  </w:r>
                  <w:r w:rsidR="002254B0">
                    <w:rPr>
                      <w:noProof/>
                      <w:webHidden/>
                    </w:rPr>
                    <w:instrText xml:space="preserve"> PAGEREF _Toc102127313 \h </w:instrText>
                  </w:r>
                  <w:r w:rsidR="002254B0">
                    <w:rPr>
                      <w:noProof/>
                      <w:webHidden/>
                    </w:rPr>
                  </w:r>
                  <w:r w:rsidR="002254B0">
                    <w:rPr>
                      <w:noProof/>
                      <w:webHidden/>
                    </w:rPr>
                    <w:fldChar w:fldCharType="separate"/>
                  </w:r>
                  <w:r w:rsidR="002254B0">
                    <w:rPr>
                      <w:noProof/>
                      <w:webHidden/>
                    </w:rPr>
                    <w:t>6</w:t>
                  </w:r>
                  <w:r w:rsidR="002254B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D814A6" w14:textId="77777777" w:rsidR="002254B0" w:rsidRDefault="00E473B1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</w:rPr>
                </w:pPr>
                <w:hyperlink w:anchor="_Toc102127314" w:history="1">
                  <w:r w:rsidR="002254B0" w:rsidRPr="005E082D">
                    <w:rPr>
                      <w:rStyle w:val="af5"/>
                      <w:noProof/>
                    </w:rPr>
                    <w:t>Приложение</w:t>
                  </w:r>
                  <w:r w:rsidR="002254B0">
                    <w:rPr>
                      <w:noProof/>
                      <w:webHidden/>
                    </w:rPr>
                    <w:tab/>
                  </w:r>
                  <w:r w:rsidR="002254B0">
                    <w:rPr>
                      <w:noProof/>
                      <w:webHidden/>
                    </w:rPr>
                    <w:fldChar w:fldCharType="begin"/>
                  </w:r>
                  <w:r w:rsidR="002254B0">
                    <w:rPr>
                      <w:noProof/>
                      <w:webHidden/>
                    </w:rPr>
                    <w:instrText xml:space="preserve"> PAGEREF _Toc102127314 \h </w:instrText>
                  </w:r>
                  <w:r w:rsidR="002254B0">
                    <w:rPr>
                      <w:noProof/>
                      <w:webHidden/>
                    </w:rPr>
                  </w:r>
                  <w:r w:rsidR="002254B0">
                    <w:rPr>
                      <w:noProof/>
                      <w:webHidden/>
                    </w:rPr>
                    <w:fldChar w:fldCharType="separate"/>
                  </w:r>
                  <w:r w:rsidR="002254B0">
                    <w:rPr>
                      <w:noProof/>
                      <w:webHidden/>
                    </w:rPr>
                    <w:t>7</w:t>
                  </w:r>
                  <w:r w:rsidR="002254B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9D130C" w14:textId="77777777" w:rsidR="00A00185" w:rsidRDefault="00A00185">
                <w:r>
                  <w:rPr>
                    <w:bCs/>
                  </w:rPr>
                  <w:fldChar w:fldCharType="end"/>
                </w:r>
              </w:p>
            </w:sdtContent>
          </w:sdt>
          <w:p w14:paraId="6DF09F07" w14:textId="77777777" w:rsidR="00DF027C" w:rsidRDefault="00DF027C" w:rsidP="00C572EB">
            <w:pPr>
              <w:rPr>
                <w:noProof/>
              </w:rPr>
            </w:pPr>
          </w:p>
        </w:tc>
      </w:tr>
    </w:tbl>
    <w:p w14:paraId="1D7582E6" w14:textId="77777777" w:rsidR="00AB02A7" w:rsidRDefault="00AB02A7" w:rsidP="00DF027C">
      <w:pPr>
        <w:rPr>
          <w:noProof/>
        </w:rPr>
      </w:pPr>
    </w:p>
    <w:p w14:paraId="402B65DB" w14:textId="77777777" w:rsidR="0087605E" w:rsidRDefault="0087605E" w:rsidP="00AB02A7">
      <w:pPr>
        <w:spacing w:after="200"/>
        <w:rPr>
          <w:noProof/>
        </w:rPr>
      </w:pPr>
    </w:p>
    <w:p w14:paraId="5BEF5427" w14:textId="77777777" w:rsidR="00C572EB" w:rsidRDefault="00C572EB" w:rsidP="00AB02A7">
      <w:pPr>
        <w:spacing w:after="200"/>
        <w:rPr>
          <w:noProof/>
        </w:rPr>
      </w:pPr>
    </w:p>
    <w:p w14:paraId="077C54F5" w14:textId="77777777" w:rsidR="00C572EB" w:rsidRDefault="00C572EB" w:rsidP="00AB02A7">
      <w:pPr>
        <w:spacing w:after="200"/>
        <w:rPr>
          <w:noProof/>
        </w:rPr>
      </w:pPr>
    </w:p>
    <w:p w14:paraId="47D3E6FD" w14:textId="77777777" w:rsidR="00C572EB" w:rsidRDefault="00C572EB" w:rsidP="00AB02A7">
      <w:pPr>
        <w:spacing w:after="200"/>
        <w:rPr>
          <w:noProof/>
        </w:rPr>
      </w:pPr>
    </w:p>
    <w:p w14:paraId="2751434A" w14:textId="77777777" w:rsidR="00C572EB" w:rsidRDefault="00C572EB" w:rsidP="00AB02A7">
      <w:pPr>
        <w:spacing w:after="200"/>
        <w:rPr>
          <w:noProof/>
        </w:rPr>
      </w:pPr>
    </w:p>
    <w:p w14:paraId="738F3D61" w14:textId="77777777" w:rsidR="00C572EB" w:rsidRDefault="00C572EB" w:rsidP="00AB02A7">
      <w:pPr>
        <w:spacing w:after="200"/>
        <w:rPr>
          <w:noProof/>
        </w:rPr>
      </w:pPr>
    </w:p>
    <w:p w14:paraId="5932A7BA" w14:textId="77777777" w:rsidR="00C572EB" w:rsidRDefault="00C572EB" w:rsidP="00AB02A7">
      <w:pPr>
        <w:spacing w:after="200"/>
        <w:rPr>
          <w:noProof/>
        </w:rPr>
      </w:pPr>
    </w:p>
    <w:p w14:paraId="07595D38" w14:textId="77777777" w:rsidR="00C572EB" w:rsidRDefault="00C572EB" w:rsidP="00AB02A7">
      <w:pPr>
        <w:spacing w:after="200"/>
        <w:rPr>
          <w:noProof/>
        </w:rPr>
      </w:pPr>
    </w:p>
    <w:p w14:paraId="0A59EE3C" w14:textId="77777777" w:rsidR="00C572EB" w:rsidRDefault="00C572EB" w:rsidP="00AB02A7">
      <w:pPr>
        <w:spacing w:after="200"/>
        <w:rPr>
          <w:noProof/>
        </w:rPr>
      </w:pPr>
    </w:p>
    <w:p w14:paraId="371532D0" w14:textId="77777777" w:rsidR="006F5902" w:rsidRDefault="006F5902" w:rsidP="006F5902">
      <w:pPr>
        <w:pStyle w:val="1"/>
        <w:rPr>
          <w:rFonts w:asciiTheme="minorHAnsi" w:eastAsiaTheme="minorEastAsia" w:hAnsiTheme="minorHAnsi" w:cstheme="minorBidi"/>
          <w:noProof/>
          <w:color w:val="082A75" w:themeColor="text2"/>
          <w:kern w:val="0"/>
          <w:sz w:val="28"/>
          <w:szCs w:val="22"/>
        </w:rPr>
      </w:pPr>
    </w:p>
    <w:p w14:paraId="434B262F" w14:textId="77777777" w:rsidR="00A00185" w:rsidRDefault="00A00185" w:rsidP="00A00185">
      <w:pPr>
        <w:pStyle w:val="1"/>
      </w:pPr>
      <w:bookmarkStart w:id="0" w:name="_Toc102127311"/>
      <w:r>
        <w:t>Краткое описание</w:t>
      </w:r>
      <w:bookmarkEnd w:id="0"/>
    </w:p>
    <w:p w14:paraId="3504C3FF" w14:textId="77777777" w:rsidR="00A00185" w:rsidRPr="00A00185" w:rsidRDefault="00A00185" w:rsidP="00A00185">
      <w:pPr>
        <w:pStyle w:val="af0"/>
        <w:rPr>
          <w:rFonts w:asciiTheme="majorHAnsi" w:hAnsiTheme="majorHAnsi" w:cstheme="majorHAnsi"/>
        </w:rPr>
      </w:pPr>
    </w:p>
    <w:p w14:paraId="12DFEF32" w14:textId="35AF6625" w:rsidR="00A00185" w:rsidRDefault="00A00185" w:rsidP="00A00185">
      <w:pPr>
        <w:pStyle w:val="af0"/>
      </w:pPr>
      <w:r>
        <w:t>В ходе тестирования были примен</w:t>
      </w:r>
      <w:r w:rsidR="002674D9">
        <w:t>ён набор</w:t>
      </w:r>
      <w:r>
        <w:t xml:space="preserve"> </w:t>
      </w:r>
      <w:r w:rsidR="002674D9">
        <w:t>позитивных и негативных высокоуровневых тест-кейсов</w:t>
      </w:r>
      <w:r w:rsidR="00EF5992">
        <w:t>, которые проверяют работу приложения «</w:t>
      </w:r>
      <w:r w:rsidR="00211F31">
        <w:t>Расписание БГУИР</w:t>
      </w:r>
      <w:r w:rsidR="00EF5992">
        <w:t>».</w:t>
      </w:r>
    </w:p>
    <w:p w14:paraId="33E817AC" w14:textId="77777777" w:rsidR="00EF5992" w:rsidRDefault="00EF5992" w:rsidP="00A00185">
      <w:pPr>
        <w:pStyle w:val="af0"/>
      </w:pPr>
    </w:p>
    <w:p w14:paraId="69E0F866" w14:textId="1FDF1D18" w:rsidR="00EF5992" w:rsidRDefault="00EF5992" w:rsidP="00A00185">
      <w:pPr>
        <w:pStyle w:val="af0"/>
      </w:pPr>
      <w:r>
        <w:t>Суть тестирования заключается в проверке работоспособности всех основных функций приложения</w:t>
      </w:r>
      <w:r w:rsidR="00211F31">
        <w:t xml:space="preserve">, а </w:t>
      </w:r>
      <w:proofErr w:type="gramStart"/>
      <w:r w:rsidR="00211F31">
        <w:t>так же</w:t>
      </w:r>
      <w:proofErr w:type="gramEnd"/>
      <w:r w:rsidR="00211F31">
        <w:t xml:space="preserve"> расписание кабинетов</w:t>
      </w:r>
      <w:r>
        <w:t>.</w:t>
      </w:r>
    </w:p>
    <w:p w14:paraId="76A655DD" w14:textId="77777777" w:rsidR="00EF5992" w:rsidRDefault="00EF5992">
      <w:pPr>
        <w:spacing w:after="200"/>
        <w:rPr>
          <w:b w:val="0"/>
        </w:rPr>
      </w:pPr>
      <w:r>
        <w:br w:type="page"/>
      </w:r>
    </w:p>
    <w:p w14:paraId="6639064E" w14:textId="77777777" w:rsidR="00B85A06" w:rsidRDefault="00EF5992" w:rsidP="00EF5992">
      <w:pPr>
        <w:pStyle w:val="1"/>
      </w:pPr>
      <w:bookmarkStart w:id="1" w:name="_Toc102127312"/>
      <w:r>
        <w:lastRenderedPageBreak/>
        <w:t>Сведения о ходе испытаний</w:t>
      </w:r>
      <w:bookmarkEnd w:id="1"/>
    </w:p>
    <w:p w14:paraId="34B3C477" w14:textId="77777777" w:rsidR="00BE41EE" w:rsidRDefault="00BE41EE" w:rsidP="00B85A06"/>
    <w:p w14:paraId="6F84D2CF" w14:textId="77777777" w:rsidR="00B85A06" w:rsidRDefault="00B85A06" w:rsidP="00B85A06">
      <w:r>
        <w:t>Таблица 1. Тест-кейсы, пройденные в ходе тестирования приложения «Распознавание лиц на фотографии»</w:t>
      </w:r>
    </w:p>
    <w:p w14:paraId="55983746" w14:textId="77777777" w:rsidR="00BE41EE" w:rsidRDefault="00BE41EE" w:rsidP="00B85A06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4511"/>
        <w:gridCol w:w="2140"/>
        <w:gridCol w:w="2309"/>
      </w:tblGrid>
      <w:tr w:rsidR="00BD6D44" w14:paraId="0AAFCADC" w14:textId="77777777" w:rsidTr="001447EB">
        <w:tc>
          <w:tcPr>
            <w:tcW w:w="0" w:type="auto"/>
            <w:shd w:val="clear" w:color="auto" w:fill="7AD6CF" w:themeFill="accent6" w:themeFillTint="99"/>
          </w:tcPr>
          <w:p w14:paraId="4B8D5DCF" w14:textId="77777777" w:rsidR="009D6C10" w:rsidRPr="003155BB" w:rsidRDefault="009D6C10" w:rsidP="00EF5992">
            <w:pPr>
              <w:pStyle w:val="af0"/>
              <w:rPr>
                <w:rFonts w:asciiTheme="majorHAnsi" w:hAnsiTheme="majorHAnsi" w:cstheme="majorHAnsi"/>
                <w:lang w:val="be-BY"/>
              </w:rPr>
            </w:pPr>
            <w:r w:rsidRPr="003155BB">
              <w:rPr>
                <w:rFonts w:asciiTheme="majorHAnsi" w:hAnsiTheme="majorHAnsi" w:cstheme="majorHAnsi"/>
                <w:lang w:val="be-BY"/>
              </w:rPr>
              <w:t>№ Тест-кейса</w:t>
            </w:r>
          </w:p>
        </w:tc>
        <w:tc>
          <w:tcPr>
            <w:tcW w:w="4511" w:type="dxa"/>
            <w:shd w:val="clear" w:color="auto" w:fill="7AD6CF" w:themeFill="accent6" w:themeFillTint="99"/>
          </w:tcPr>
          <w:p w14:paraId="09549ED3" w14:textId="77777777" w:rsidR="009D6C10" w:rsidRPr="003155BB" w:rsidRDefault="009D6C10" w:rsidP="00BD6D44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Название проверки</w:t>
            </w:r>
          </w:p>
        </w:tc>
        <w:tc>
          <w:tcPr>
            <w:tcW w:w="2140" w:type="dxa"/>
            <w:shd w:val="clear" w:color="auto" w:fill="7AD6CF" w:themeFill="accent6" w:themeFillTint="99"/>
          </w:tcPr>
          <w:p w14:paraId="0E5DC937" w14:textId="77777777" w:rsidR="009D6C10" w:rsidRPr="003155BB" w:rsidRDefault="009D6C10" w:rsidP="00BD6D44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Результат</w:t>
            </w:r>
          </w:p>
        </w:tc>
        <w:tc>
          <w:tcPr>
            <w:tcW w:w="0" w:type="auto"/>
            <w:shd w:val="clear" w:color="auto" w:fill="7AD6CF" w:themeFill="accent6" w:themeFillTint="99"/>
          </w:tcPr>
          <w:p w14:paraId="3EFCFE2D" w14:textId="77777777" w:rsidR="009D6C10" w:rsidRPr="003155BB" w:rsidRDefault="009D6C10" w:rsidP="00EF5992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Замечания и рекомендации</w:t>
            </w:r>
          </w:p>
        </w:tc>
      </w:tr>
      <w:tr w:rsidR="009D6C10" w14:paraId="23CCB8C6" w14:textId="77777777" w:rsidTr="00BD6D44">
        <w:tc>
          <w:tcPr>
            <w:tcW w:w="0" w:type="auto"/>
            <w:gridSpan w:val="4"/>
            <w:shd w:val="clear" w:color="auto" w:fill="C1E0E9" w:themeFill="accent4" w:themeFillTint="66"/>
          </w:tcPr>
          <w:p w14:paraId="15060A7A" w14:textId="5263B145" w:rsidR="009D6C10" w:rsidRPr="003155BB" w:rsidRDefault="009F5122" w:rsidP="003155BB">
            <w:pPr>
              <w:pStyle w:val="af0"/>
              <w:jc w:val="center"/>
              <w:rPr>
                <w:rFonts w:asciiTheme="majorHAnsi" w:hAnsiTheme="majorHAnsi" w:cstheme="majorHAnsi"/>
                <w:b/>
                <w:color w:val="34ABA2" w:themeColor="accent3"/>
                <w:sz w:val="4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7BF5">
              <w:rPr>
                <w:rFonts w:asciiTheme="majorHAnsi" w:hAnsiTheme="majorHAnsi" w:cstheme="majorHAnsi"/>
                <w:b/>
                <w:color w:val="278079" w:themeColor="accent6" w:themeShade="BF"/>
                <w:sz w:val="48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Работа с </w:t>
            </w:r>
            <w:r w:rsidR="00861AA8">
              <w:rPr>
                <w:rFonts w:asciiTheme="majorHAnsi" w:hAnsiTheme="majorHAnsi" w:cstheme="majorHAnsi"/>
                <w:b/>
                <w:color w:val="278079" w:themeColor="accent6" w:themeShade="BF"/>
                <w:sz w:val="48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расписанием</w:t>
            </w:r>
          </w:p>
        </w:tc>
      </w:tr>
      <w:tr w:rsidR="00623C51" w14:paraId="10685B14" w14:textId="77777777" w:rsidTr="001447EB">
        <w:tc>
          <w:tcPr>
            <w:tcW w:w="0" w:type="auto"/>
            <w:shd w:val="clear" w:color="auto" w:fill="E0EFF4" w:themeFill="accent4" w:themeFillTint="33"/>
          </w:tcPr>
          <w:p w14:paraId="7FD93E38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4C34F6AF" w14:textId="3502E0FC" w:rsidR="009F5122" w:rsidRPr="00AF6D8A" w:rsidRDefault="00861AA8" w:rsidP="009F5122">
            <w:pPr>
              <w:rPr>
                <w:rFonts w:asciiTheme="majorHAnsi" w:eastAsia="Times New Roman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кабинетов в ячейке занятия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26E879A8" w14:textId="77777777" w:rsidR="009F5122" w:rsidRPr="00623C51" w:rsidRDefault="009F5122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3F8FF2F4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35BD7EA5" w14:textId="77777777" w:rsidTr="001447EB">
        <w:tc>
          <w:tcPr>
            <w:tcW w:w="0" w:type="auto"/>
            <w:shd w:val="clear" w:color="auto" w:fill="C1E0E9" w:themeFill="accent4" w:themeFillTint="66"/>
          </w:tcPr>
          <w:p w14:paraId="0E7AB8FA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151716D4" w14:textId="5DF58B9E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преподавателей в ячейке занятия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31D38BD9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1BA8CC97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2F4D4AD4" w14:textId="77777777" w:rsidTr="001447EB">
        <w:tc>
          <w:tcPr>
            <w:tcW w:w="0" w:type="auto"/>
            <w:shd w:val="clear" w:color="auto" w:fill="E0EFF4" w:themeFill="accent4" w:themeFillTint="33"/>
          </w:tcPr>
          <w:p w14:paraId="41B045DA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227481BB" w14:textId="0F75FD70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Занятия расположены в хронологическом порядке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6AA1ABFD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574FE692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6DBE833D" w14:textId="77777777" w:rsidTr="001447EB">
        <w:tc>
          <w:tcPr>
            <w:tcW w:w="0" w:type="auto"/>
            <w:shd w:val="clear" w:color="auto" w:fill="C1E0E9" w:themeFill="accent4" w:themeFillTint="66"/>
          </w:tcPr>
          <w:p w14:paraId="433C6E0C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0056A3B2" w14:textId="50F7FC1A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времени начала и конца занятия, названия занятия, типа занятия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16D29545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27B534FD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73939F6E" w14:textId="77777777" w:rsidTr="001447EB">
        <w:tc>
          <w:tcPr>
            <w:tcW w:w="0" w:type="auto"/>
            <w:shd w:val="clear" w:color="auto" w:fill="E0EFF4" w:themeFill="accent4" w:themeFillTint="33"/>
          </w:tcPr>
          <w:p w14:paraId="40BDA974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471AAF5E" w14:textId="2E6BDFBE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или скрытие групп у занятий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65C67606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09AAABF6" w14:textId="77777777" w:rsidR="009F5122" w:rsidRPr="00FB50FA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4492AFDA" w14:textId="77777777" w:rsidTr="001447EB">
        <w:tc>
          <w:tcPr>
            <w:tcW w:w="0" w:type="auto"/>
            <w:shd w:val="clear" w:color="auto" w:fill="C1E0E9" w:themeFill="accent4" w:themeFillTint="66"/>
          </w:tcPr>
          <w:p w14:paraId="01583F78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31877F7D" w14:textId="33FFE0EB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или скрытие преподавателей у занятий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3632AE49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5154FD9F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44F76CEB" w14:textId="77777777" w:rsidTr="001447EB">
        <w:tc>
          <w:tcPr>
            <w:tcW w:w="0" w:type="auto"/>
            <w:shd w:val="clear" w:color="auto" w:fill="E0EFF4" w:themeFill="accent4" w:themeFillTint="33"/>
          </w:tcPr>
          <w:p w14:paraId="4A711809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6FB3E2F0" w14:textId="0130DAFB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Присутствие связи с хотя бы одной группой или хотя бы одним преподавателем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631610F0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6094BBD9" w14:textId="0248537F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38D4379D" w14:textId="77777777" w:rsidTr="001447EB">
        <w:tc>
          <w:tcPr>
            <w:tcW w:w="0" w:type="auto"/>
            <w:shd w:val="clear" w:color="auto" w:fill="C1E0E9" w:themeFill="accent4" w:themeFillTint="66"/>
          </w:tcPr>
          <w:p w14:paraId="631A3B3A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005F0155" w14:textId="6C718824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Переход к экрану преподавателя при нажатии на него в ячейке занятия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57C2C483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65F9BCFE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1E42940F" w14:textId="77777777" w:rsidTr="001447EB">
        <w:tc>
          <w:tcPr>
            <w:tcW w:w="0" w:type="auto"/>
            <w:shd w:val="clear" w:color="auto" w:fill="E0EFF4" w:themeFill="accent4" w:themeFillTint="33"/>
          </w:tcPr>
          <w:p w14:paraId="4066459F" w14:textId="77777777" w:rsidR="009F5122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2E89B875" w14:textId="708C4D9B" w:rsidR="009F5122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Переход к экрану группы при нажатии на неё в ячейке занятия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74763638" w14:textId="77777777" w:rsidR="009F5122" w:rsidRPr="00623C51" w:rsidRDefault="00AF6D8A" w:rsidP="009F5122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760AFAC0" w14:textId="77777777" w:rsidR="009F5122" w:rsidRPr="003155BB" w:rsidRDefault="009F5122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32DCC5C8" w14:textId="77777777" w:rsidTr="001447EB">
        <w:tc>
          <w:tcPr>
            <w:tcW w:w="0" w:type="auto"/>
            <w:shd w:val="clear" w:color="auto" w:fill="C1E0E9" w:themeFill="accent4" w:themeFillTint="66"/>
          </w:tcPr>
          <w:p w14:paraId="7B36C41C" w14:textId="77777777" w:rsidR="00576C66" w:rsidRDefault="00623C51" w:rsidP="009F5122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7F0E5D01" w14:textId="2DC7D6C5" w:rsidR="00576C66" w:rsidRPr="003155BB" w:rsidRDefault="00861AA8" w:rsidP="009F5122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Переход к экрану кабинета при нажатии на него в ячейке занятия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6512F2DC" w14:textId="388583AB" w:rsidR="00576C66" w:rsidRPr="00623C51" w:rsidRDefault="00861AA8" w:rsidP="009F5122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22FBD9BC" w14:textId="77777777" w:rsidR="00576C66" w:rsidRPr="003155BB" w:rsidRDefault="00576C66" w:rsidP="009F5122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5FB20C38" w14:textId="77777777" w:rsidTr="001447EB">
        <w:tc>
          <w:tcPr>
            <w:tcW w:w="0" w:type="auto"/>
            <w:shd w:val="clear" w:color="auto" w:fill="E0EFF4" w:themeFill="accent4" w:themeFillTint="33"/>
          </w:tcPr>
          <w:p w14:paraId="5A9C643E" w14:textId="77777777" w:rsidR="00623C51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3CBE8F84" w14:textId="0A690803" w:rsidR="00623C51" w:rsidRDefault="006E774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фотографий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7594917E" w14:textId="5D92A034" w:rsidR="00623C51" w:rsidRPr="00623C51" w:rsidRDefault="00861AA8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5F9E871B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6BA5D441" w14:textId="77777777" w:rsidTr="001447EB">
        <w:tc>
          <w:tcPr>
            <w:tcW w:w="0" w:type="auto"/>
            <w:shd w:val="clear" w:color="auto" w:fill="C1E0E9" w:themeFill="accent4" w:themeFillTint="66"/>
          </w:tcPr>
          <w:p w14:paraId="4C8BB262" w14:textId="77777777" w:rsidR="00623C51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264744FA" w14:textId="26F9BC90" w:rsidR="00623C51" w:rsidRDefault="006E774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Существующая информация актуализируется, неактуальная удаляется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172DE977" w14:textId="1A00CE74" w:rsidR="00623C51" w:rsidRPr="00623C51" w:rsidRDefault="00861AA8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57622803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6DB8D362" w14:textId="77777777" w:rsidTr="001447EB">
        <w:tc>
          <w:tcPr>
            <w:tcW w:w="0" w:type="auto"/>
            <w:shd w:val="clear" w:color="auto" w:fill="E0EFF4" w:themeFill="accent4" w:themeFillTint="33"/>
          </w:tcPr>
          <w:p w14:paraId="53CCA14C" w14:textId="77777777" w:rsidR="00623C51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6C54B8CC" w14:textId="0C01AFBB" w:rsidR="00623C51" w:rsidRDefault="006E774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Присутствие хотя бы одного фото или хотя бы одного файла или хотя бы одного символа в описании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0942624C" w14:textId="22ED46CB" w:rsidR="00623C51" w:rsidRPr="00623C51" w:rsidRDefault="00861AA8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52C1BE92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36F09F66" w14:textId="77777777" w:rsidTr="001447EB">
        <w:tc>
          <w:tcPr>
            <w:tcW w:w="0" w:type="auto"/>
            <w:shd w:val="clear" w:color="auto" w:fill="C1E0E9" w:themeFill="accent4" w:themeFillTint="66"/>
          </w:tcPr>
          <w:p w14:paraId="66924977" w14:textId="77777777" w:rsidR="00623C51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1519459B" w14:textId="0D48F085" w:rsidR="00623C51" w:rsidRDefault="006E774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Отображение файлов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059009F4" w14:textId="77777777" w:rsidR="00623C51" w:rsidRPr="00623C51" w:rsidRDefault="00623C51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01DA836D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78689EFD" w14:textId="77777777" w:rsidTr="00103122">
        <w:tc>
          <w:tcPr>
            <w:tcW w:w="0" w:type="auto"/>
            <w:shd w:val="clear" w:color="auto" w:fill="E0EFF4" w:themeFill="accent4" w:themeFillTint="33"/>
          </w:tcPr>
          <w:p w14:paraId="481FEBBE" w14:textId="77777777" w:rsidR="00623C51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1F5BDA72" w14:textId="5143A91E" w:rsidR="00623C51" w:rsidRDefault="006E774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Открытие файла по нажатию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21D80D53" w14:textId="77777777" w:rsidR="00623C51" w:rsidRPr="00623C51" w:rsidRDefault="00623C51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23C51">
              <w:rPr>
                <w:rFonts w:asciiTheme="majorHAnsi" w:hAnsiTheme="majorHAnsi" w:cstheme="majorHAnsi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7883EEAF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03122" w14:paraId="6DF6F4CC" w14:textId="77777777" w:rsidTr="00103122">
        <w:tc>
          <w:tcPr>
            <w:tcW w:w="0" w:type="auto"/>
            <w:shd w:val="clear" w:color="auto" w:fill="C1E0E9" w:themeFill="accent4" w:themeFillTint="66"/>
          </w:tcPr>
          <w:p w14:paraId="2974A030" w14:textId="185538F1" w:rsidR="00103122" w:rsidRDefault="00103122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7A321CD0" w14:textId="0AB250D5" w:rsidR="00103122" w:rsidRPr="00EB2DA6" w:rsidRDefault="00EB2DA6" w:rsidP="00EB2DA6">
            <w:pPr>
              <w:rPr>
                <w:rFonts w:ascii="Helvetica Neue" w:eastAsiaTheme="minorHAnsi" w:hAnsi="Helvetica Neue" w:cs="Helvetica Neue"/>
                <w:b w:val="0"/>
                <w:color w:val="000000"/>
                <w:szCs w:val="28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От</w:t>
            </w: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ображение всей недели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6F884D6C" w14:textId="28E2736A" w:rsidR="00103122" w:rsidRPr="00103122" w:rsidRDefault="00EB2DA6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  <w:szCs w:val="28"/>
              </w:rPr>
            </w:pPr>
            <w:r>
              <w:rPr>
                <w:rFonts w:asciiTheme="majorHAnsi" w:hAnsiTheme="majorHAnsi" w:cstheme="majorHAnsi"/>
                <w:color w:val="E4B14A"/>
              </w:rPr>
              <w:t>Отрицательно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5B0F1DCC" w14:textId="77777777" w:rsidR="00103122" w:rsidRPr="00103122" w:rsidRDefault="00103122" w:rsidP="00623C51">
            <w:pPr>
              <w:pStyle w:val="af0"/>
              <w:rPr>
                <w:rFonts w:asciiTheme="majorHAnsi" w:hAnsiTheme="majorHAnsi" w:cstheme="majorHAnsi"/>
                <w:szCs w:val="28"/>
              </w:rPr>
            </w:pPr>
          </w:p>
        </w:tc>
      </w:tr>
      <w:tr w:rsidR="00103122" w14:paraId="111DAC04" w14:textId="77777777" w:rsidTr="001447EB">
        <w:tc>
          <w:tcPr>
            <w:tcW w:w="0" w:type="auto"/>
            <w:shd w:val="clear" w:color="auto" w:fill="E0EFF4" w:themeFill="accent4" w:themeFillTint="33"/>
          </w:tcPr>
          <w:p w14:paraId="263CA829" w14:textId="08B1BBFA" w:rsidR="00103122" w:rsidRDefault="00103122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000BE3AC" w14:textId="3C978C6B" w:rsidR="00103122" w:rsidRPr="00103122" w:rsidRDefault="00EB2DA6" w:rsidP="00623C51">
            <w:pPr>
              <w:rPr>
                <w:rFonts w:ascii="Helvetica Neue" w:eastAsiaTheme="minorHAnsi" w:hAnsi="Helvetica Neue" w:cs="Helvetica Neue"/>
                <w:b w:val="0"/>
                <w:color w:val="000000"/>
                <w:szCs w:val="28"/>
              </w:rPr>
            </w:pPr>
            <w:r>
              <w:rPr>
                <w:rFonts w:ascii="Helvetica Neue" w:eastAsiaTheme="minorHAnsi" w:hAnsi="Helvetica Neue" w:cs="Helvetica Neue"/>
                <w:b w:val="0"/>
                <w:color w:val="000000"/>
                <w:sz w:val="20"/>
                <w:szCs w:val="20"/>
              </w:rPr>
              <w:t>Корректное отображение порядка недель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6329E87E" w14:textId="1272721E" w:rsidR="00103122" w:rsidRPr="00103122" w:rsidRDefault="00EB2DA6" w:rsidP="00623C51">
            <w:pPr>
              <w:pStyle w:val="af0"/>
              <w:rPr>
                <w:rFonts w:asciiTheme="majorHAnsi" w:hAnsiTheme="majorHAnsi" w:cstheme="majorHAnsi"/>
                <w:color w:val="808080" w:themeColor="background1" w:themeShade="80"/>
                <w:szCs w:val="28"/>
              </w:rPr>
            </w:pPr>
            <w:r>
              <w:rPr>
                <w:rFonts w:asciiTheme="majorHAnsi" w:hAnsiTheme="majorHAnsi" w:cstheme="majorHAnsi"/>
                <w:color w:val="E4B14A"/>
              </w:rPr>
              <w:t>Отрицательно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59C90DA7" w14:textId="77777777" w:rsidR="00103122" w:rsidRPr="00103122" w:rsidRDefault="00103122" w:rsidP="00623C51">
            <w:pPr>
              <w:pStyle w:val="af0"/>
              <w:rPr>
                <w:rFonts w:asciiTheme="majorHAnsi" w:hAnsiTheme="majorHAnsi" w:cstheme="majorHAnsi"/>
                <w:szCs w:val="28"/>
              </w:rPr>
            </w:pPr>
          </w:p>
        </w:tc>
      </w:tr>
    </w:tbl>
    <w:p w14:paraId="60A85402" w14:textId="77777777" w:rsidR="001447EB" w:rsidRDefault="001447EB"/>
    <w:p w14:paraId="34ABB38F" w14:textId="77777777" w:rsidR="001447EB" w:rsidRDefault="001447EB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4204"/>
        <w:gridCol w:w="2860"/>
        <w:gridCol w:w="1981"/>
      </w:tblGrid>
      <w:tr w:rsidR="00623C51" w14:paraId="35BB289A" w14:textId="77777777" w:rsidTr="001447EB">
        <w:tc>
          <w:tcPr>
            <w:tcW w:w="10034" w:type="dxa"/>
            <w:gridSpan w:val="4"/>
            <w:shd w:val="clear" w:color="auto" w:fill="C1E0E9" w:themeFill="accent4" w:themeFillTint="66"/>
          </w:tcPr>
          <w:p w14:paraId="3A143ED4" w14:textId="77777777" w:rsidR="00623C51" w:rsidRPr="00AE7BF5" w:rsidRDefault="00623C51" w:rsidP="00623C51">
            <w:pPr>
              <w:pStyle w:val="af0"/>
              <w:jc w:val="center"/>
              <w:rPr>
                <w:rFonts w:asciiTheme="majorHAnsi" w:hAnsiTheme="majorHAnsi" w:cstheme="majorHAnsi"/>
                <w:b/>
                <w:color w:val="278079" w:themeColor="accent6" w:themeShade="BF"/>
                <w:sz w:val="48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7BF5">
              <w:rPr>
                <w:rFonts w:asciiTheme="majorHAnsi" w:hAnsiTheme="majorHAnsi" w:cstheme="majorHAnsi"/>
                <w:b/>
                <w:color w:val="278079" w:themeColor="accent6" w:themeShade="BF"/>
                <w:sz w:val="48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Элементы управления</w:t>
            </w:r>
          </w:p>
        </w:tc>
      </w:tr>
      <w:tr w:rsidR="00623C51" w14:paraId="56810775" w14:textId="77777777" w:rsidTr="00C15177">
        <w:tc>
          <w:tcPr>
            <w:tcW w:w="989" w:type="dxa"/>
            <w:shd w:val="clear" w:color="auto" w:fill="E0EFF4" w:themeFill="accent4" w:themeFillTint="33"/>
          </w:tcPr>
          <w:p w14:paraId="681170C3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204" w:type="dxa"/>
            <w:shd w:val="clear" w:color="auto" w:fill="E0EFF4" w:themeFill="accent4" w:themeFillTint="33"/>
          </w:tcPr>
          <w:p w14:paraId="001FDA5C" w14:textId="683801FA" w:rsidR="00623C51" w:rsidRPr="003155BB" w:rsidRDefault="005A7A84" w:rsidP="00623C51">
            <w:pPr>
              <w:rPr>
                <w:rFonts w:asciiTheme="majorHAnsi" w:eastAsia="Times New Roman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Изменение цветовой гаммы приложения </w:t>
            </w:r>
          </w:p>
        </w:tc>
        <w:tc>
          <w:tcPr>
            <w:tcW w:w="2860" w:type="dxa"/>
            <w:shd w:val="clear" w:color="auto" w:fill="E0EFF4" w:themeFill="accent4" w:themeFillTint="33"/>
          </w:tcPr>
          <w:p w14:paraId="6108B604" w14:textId="0F7F81F3" w:rsidR="00623C51" w:rsidRPr="00623C51" w:rsidRDefault="005A7A84" w:rsidP="00623C51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1981" w:type="dxa"/>
            <w:shd w:val="clear" w:color="auto" w:fill="E0EFF4" w:themeFill="accent4" w:themeFillTint="33"/>
          </w:tcPr>
          <w:p w14:paraId="263B92F2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6E22DA01" w14:textId="77777777" w:rsidTr="00C15177">
        <w:tc>
          <w:tcPr>
            <w:tcW w:w="989" w:type="dxa"/>
            <w:shd w:val="clear" w:color="auto" w:fill="E0EFF4" w:themeFill="accent4" w:themeFillTint="33"/>
          </w:tcPr>
          <w:p w14:paraId="2F080087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4204" w:type="dxa"/>
            <w:shd w:val="clear" w:color="auto" w:fill="E0EFF4" w:themeFill="accent4" w:themeFillTint="33"/>
          </w:tcPr>
          <w:p w14:paraId="6108F988" w14:textId="5D275553" w:rsidR="00623C51" w:rsidRPr="003155BB" w:rsidRDefault="005A7A84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Выбор подгруппы</w:t>
            </w:r>
          </w:p>
        </w:tc>
        <w:tc>
          <w:tcPr>
            <w:tcW w:w="2860" w:type="dxa"/>
            <w:shd w:val="clear" w:color="auto" w:fill="E0EFF4" w:themeFill="accent4" w:themeFillTint="33"/>
          </w:tcPr>
          <w:p w14:paraId="3059C2FB" w14:textId="77777777" w:rsidR="00623C51" w:rsidRPr="00BD6D44" w:rsidRDefault="00623C51" w:rsidP="00623C51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1981" w:type="dxa"/>
            <w:shd w:val="clear" w:color="auto" w:fill="E0EFF4" w:themeFill="accent4" w:themeFillTint="33"/>
          </w:tcPr>
          <w:p w14:paraId="7E99D239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0C6B19ED" w14:textId="77777777" w:rsidTr="00C15177">
        <w:tc>
          <w:tcPr>
            <w:tcW w:w="989" w:type="dxa"/>
            <w:shd w:val="clear" w:color="auto" w:fill="C1E0E9" w:themeFill="accent4" w:themeFillTint="66"/>
          </w:tcPr>
          <w:p w14:paraId="4A123799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lastRenderedPageBreak/>
              <w:t>1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204" w:type="dxa"/>
            <w:shd w:val="clear" w:color="auto" w:fill="C1E0E9" w:themeFill="accent4" w:themeFillTint="66"/>
          </w:tcPr>
          <w:p w14:paraId="37EBBD54" w14:textId="3DF630EF" w:rsidR="00623C51" w:rsidRPr="003155BB" w:rsidRDefault="005A7A84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Сброс цветовой гаммы</w:t>
            </w:r>
          </w:p>
        </w:tc>
        <w:tc>
          <w:tcPr>
            <w:tcW w:w="2860" w:type="dxa"/>
            <w:shd w:val="clear" w:color="auto" w:fill="C1E0E9" w:themeFill="accent4" w:themeFillTint="66"/>
          </w:tcPr>
          <w:p w14:paraId="69CB03B3" w14:textId="77777777" w:rsidR="00623C51" w:rsidRPr="00BD6D44" w:rsidRDefault="00623C51" w:rsidP="00623C51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1981" w:type="dxa"/>
            <w:shd w:val="clear" w:color="auto" w:fill="C1E0E9" w:themeFill="accent4" w:themeFillTint="66"/>
          </w:tcPr>
          <w:p w14:paraId="2C59CF1B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383A2018" w14:textId="77777777" w:rsidTr="00C15177">
        <w:tc>
          <w:tcPr>
            <w:tcW w:w="989" w:type="dxa"/>
            <w:shd w:val="clear" w:color="auto" w:fill="E0EFF4" w:themeFill="accent4" w:themeFillTint="33"/>
          </w:tcPr>
          <w:p w14:paraId="03CE47C8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204" w:type="dxa"/>
            <w:shd w:val="clear" w:color="auto" w:fill="E0EFF4" w:themeFill="accent4" w:themeFillTint="33"/>
          </w:tcPr>
          <w:p w14:paraId="1BA47D5B" w14:textId="0D44E241" w:rsidR="00623C51" w:rsidRPr="003155BB" w:rsidRDefault="005A7A84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Удаление </w:t>
            </w:r>
            <w:proofErr w:type="spellStart"/>
            <w:r>
              <w:rPr>
                <w:rFonts w:asciiTheme="majorHAnsi" w:hAnsiTheme="majorHAnsi" w:cstheme="majorHAnsi"/>
                <w:b w:val="0"/>
              </w:rPr>
              <w:t>закешированной</w:t>
            </w:r>
            <w:proofErr w:type="spellEnd"/>
            <w:r>
              <w:rPr>
                <w:rFonts w:asciiTheme="majorHAnsi" w:hAnsiTheme="majorHAnsi" w:cstheme="majorHAnsi"/>
                <w:b w:val="0"/>
              </w:rPr>
              <w:t xml:space="preserve"> информации: расписание кабинетов, преподавателей, расписания</w:t>
            </w:r>
          </w:p>
        </w:tc>
        <w:tc>
          <w:tcPr>
            <w:tcW w:w="2860" w:type="dxa"/>
            <w:shd w:val="clear" w:color="auto" w:fill="E0EFF4" w:themeFill="accent4" w:themeFillTint="33"/>
          </w:tcPr>
          <w:p w14:paraId="1069BA4B" w14:textId="06975C48" w:rsidR="00623C51" w:rsidRPr="003155BB" w:rsidRDefault="005A7A84" w:rsidP="00623C51">
            <w:pPr>
              <w:pStyle w:val="af0"/>
              <w:rPr>
                <w:rFonts w:asciiTheme="majorHAnsi" w:hAnsiTheme="majorHAnsi" w:cstheme="majorHAnsi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1981" w:type="dxa"/>
            <w:shd w:val="clear" w:color="auto" w:fill="E0EFF4" w:themeFill="accent4" w:themeFillTint="33"/>
          </w:tcPr>
          <w:p w14:paraId="431C857F" w14:textId="77BBDFAA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505EE8B7" w14:textId="77777777" w:rsidTr="001447EB">
        <w:tc>
          <w:tcPr>
            <w:tcW w:w="10034" w:type="dxa"/>
            <w:gridSpan w:val="4"/>
            <w:shd w:val="clear" w:color="auto" w:fill="C1E0E9" w:themeFill="accent4" w:themeFillTint="66"/>
          </w:tcPr>
          <w:p w14:paraId="28EE1316" w14:textId="77777777" w:rsidR="00623C51" w:rsidRPr="003155BB" w:rsidRDefault="00623C51" w:rsidP="00623C51">
            <w:pPr>
              <w:pStyle w:val="af0"/>
              <w:jc w:val="center"/>
              <w:rPr>
                <w:rFonts w:asciiTheme="majorHAnsi" w:hAnsiTheme="majorHAnsi" w:cstheme="majorHAnsi"/>
                <w:b/>
                <w:color w:val="34ABA2" w:themeColor="accent3"/>
                <w:sz w:val="4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7BF5">
              <w:rPr>
                <w:rFonts w:asciiTheme="majorHAnsi" w:hAnsiTheme="majorHAnsi" w:cstheme="majorHAnsi"/>
                <w:b/>
                <w:color w:val="278079" w:themeColor="accent6" w:themeShade="BF"/>
                <w:sz w:val="48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Кнопки</w:t>
            </w:r>
          </w:p>
        </w:tc>
      </w:tr>
      <w:tr w:rsidR="00623C51" w14:paraId="1003494B" w14:textId="77777777" w:rsidTr="00C15177">
        <w:tc>
          <w:tcPr>
            <w:tcW w:w="989" w:type="dxa"/>
            <w:shd w:val="clear" w:color="auto" w:fill="E0EFF4" w:themeFill="accent4" w:themeFillTint="33"/>
          </w:tcPr>
          <w:p w14:paraId="64129762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204" w:type="dxa"/>
            <w:shd w:val="clear" w:color="auto" w:fill="E0EFF4" w:themeFill="accent4" w:themeFillTint="33"/>
          </w:tcPr>
          <w:p w14:paraId="384681D0" w14:textId="26C2F2AF" w:rsidR="00623C51" w:rsidRPr="003155BB" w:rsidRDefault="005A7A84" w:rsidP="00623C51">
            <w:pPr>
              <w:rPr>
                <w:rFonts w:asciiTheme="majorHAnsi" w:eastAsia="Times New Roman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В расписании возвращений к сегодняшнему дню</w:t>
            </w:r>
          </w:p>
        </w:tc>
        <w:tc>
          <w:tcPr>
            <w:tcW w:w="2860" w:type="dxa"/>
            <w:shd w:val="clear" w:color="auto" w:fill="E0EFF4" w:themeFill="accent4" w:themeFillTint="33"/>
          </w:tcPr>
          <w:p w14:paraId="03EEE208" w14:textId="6A8FDC6D" w:rsidR="00623C51" w:rsidRPr="00623C51" w:rsidRDefault="005A7A84" w:rsidP="00103122">
            <w:pPr>
              <w:pStyle w:val="af0"/>
              <w:jc w:val="both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1981" w:type="dxa"/>
            <w:shd w:val="clear" w:color="auto" w:fill="E0EFF4" w:themeFill="accent4" w:themeFillTint="33"/>
          </w:tcPr>
          <w:p w14:paraId="7E61FBBC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1F9B081D" w14:textId="77777777" w:rsidTr="00C15177">
        <w:tc>
          <w:tcPr>
            <w:tcW w:w="989" w:type="dxa"/>
            <w:shd w:val="clear" w:color="auto" w:fill="C1E0E9" w:themeFill="accent4" w:themeFillTint="66"/>
          </w:tcPr>
          <w:p w14:paraId="691F8E99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4204" w:type="dxa"/>
            <w:shd w:val="clear" w:color="auto" w:fill="C1E0E9" w:themeFill="accent4" w:themeFillTint="66"/>
          </w:tcPr>
          <w:p w14:paraId="7AAE60F0" w14:textId="4910BA7D" w:rsidR="00623C51" w:rsidRPr="003155BB" w:rsidRDefault="005A7A84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Открытие календаря</w:t>
            </w:r>
          </w:p>
        </w:tc>
        <w:tc>
          <w:tcPr>
            <w:tcW w:w="2860" w:type="dxa"/>
            <w:shd w:val="clear" w:color="auto" w:fill="C1E0E9" w:themeFill="accent4" w:themeFillTint="66"/>
          </w:tcPr>
          <w:p w14:paraId="0EC9E3D5" w14:textId="542B762E" w:rsidR="00623C51" w:rsidRPr="00623C51" w:rsidRDefault="00C15177" w:rsidP="00623C51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>
              <w:rPr>
                <w:rFonts w:asciiTheme="majorHAnsi" w:hAnsiTheme="majorHAnsi" w:cstheme="majorHAnsi"/>
                <w:color w:val="E4B14A"/>
              </w:rPr>
              <w:t>Отрицательно</w:t>
            </w:r>
          </w:p>
        </w:tc>
        <w:tc>
          <w:tcPr>
            <w:tcW w:w="1981" w:type="dxa"/>
            <w:shd w:val="clear" w:color="auto" w:fill="C1E0E9" w:themeFill="accent4" w:themeFillTint="66"/>
          </w:tcPr>
          <w:p w14:paraId="7236139B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37359600" w14:textId="77777777" w:rsidTr="00C15177">
        <w:tc>
          <w:tcPr>
            <w:tcW w:w="989" w:type="dxa"/>
            <w:shd w:val="clear" w:color="auto" w:fill="E0EFF4" w:themeFill="accent4" w:themeFillTint="33"/>
          </w:tcPr>
          <w:p w14:paraId="1992FC1B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4204" w:type="dxa"/>
            <w:shd w:val="clear" w:color="auto" w:fill="E0EFF4" w:themeFill="accent4" w:themeFillTint="33"/>
          </w:tcPr>
          <w:p w14:paraId="36DE5ACC" w14:textId="17DE97E1" w:rsidR="00623C51" w:rsidRPr="003155BB" w:rsidRDefault="005A7A84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Закрытие календаря</w:t>
            </w:r>
          </w:p>
        </w:tc>
        <w:tc>
          <w:tcPr>
            <w:tcW w:w="2860" w:type="dxa"/>
            <w:shd w:val="clear" w:color="auto" w:fill="E0EFF4" w:themeFill="accent4" w:themeFillTint="33"/>
          </w:tcPr>
          <w:p w14:paraId="0B4E066D" w14:textId="0895DA0D" w:rsidR="00623C51" w:rsidRPr="00623C51" w:rsidRDefault="005A7A84" w:rsidP="00623C51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</w:t>
            </w:r>
            <w:r>
              <w:rPr>
                <w:rFonts w:asciiTheme="majorHAnsi" w:hAnsiTheme="majorHAnsi" w:cstheme="majorHAnsi"/>
                <w:color w:val="00B050"/>
              </w:rPr>
              <w:t>о</w:t>
            </w:r>
          </w:p>
        </w:tc>
        <w:tc>
          <w:tcPr>
            <w:tcW w:w="1981" w:type="dxa"/>
            <w:shd w:val="clear" w:color="auto" w:fill="E0EFF4" w:themeFill="accent4" w:themeFillTint="33"/>
          </w:tcPr>
          <w:p w14:paraId="4B592D8F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35DC8590" w14:textId="77777777" w:rsidTr="00C15177">
        <w:tc>
          <w:tcPr>
            <w:tcW w:w="989" w:type="dxa"/>
            <w:shd w:val="clear" w:color="auto" w:fill="C1E0E9" w:themeFill="accent4" w:themeFillTint="66"/>
          </w:tcPr>
          <w:p w14:paraId="1DC849AE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4204" w:type="dxa"/>
            <w:shd w:val="clear" w:color="auto" w:fill="C1E0E9" w:themeFill="accent4" w:themeFillTint="66"/>
          </w:tcPr>
          <w:p w14:paraId="27BF5D39" w14:textId="121FFCD0" w:rsidR="00623C51" w:rsidRPr="003155BB" w:rsidRDefault="00C1517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Выбор даты в календаре</w:t>
            </w:r>
          </w:p>
        </w:tc>
        <w:tc>
          <w:tcPr>
            <w:tcW w:w="2860" w:type="dxa"/>
            <w:shd w:val="clear" w:color="auto" w:fill="C1E0E9" w:themeFill="accent4" w:themeFillTint="66"/>
          </w:tcPr>
          <w:p w14:paraId="73681258" w14:textId="6D0E6FF6" w:rsidR="00C15177" w:rsidRPr="00C15177" w:rsidRDefault="00C15177" w:rsidP="00623C51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</w:t>
            </w:r>
            <w:r>
              <w:rPr>
                <w:rFonts w:asciiTheme="majorHAnsi" w:hAnsiTheme="majorHAnsi" w:cstheme="majorHAnsi"/>
                <w:color w:val="00B050"/>
              </w:rPr>
              <w:t>о</w:t>
            </w:r>
          </w:p>
        </w:tc>
        <w:tc>
          <w:tcPr>
            <w:tcW w:w="1981" w:type="dxa"/>
            <w:shd w:val="clear" w:color="auto" w:fill="C1E0E9" w:themeFill="accent4" w:themeFillTint="66"/>
          </w:tcPr>
          <w:p w14:paraId="7A94B479" w14:textId="77777777" w:rsidR="00623C51" w:rsidRPr="003155BB" w:rsidRDefault="00623C51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C15177" w14:paraId="58D0E8C4" w14:textId="77777777" w:rsidTr="00C15177">
        <w:tc>
          <w:tcPr>
            <w:tcW w:w="989" w:type="dxa"/>
            <w:shd w:val="clear" w:color="auto" w:fill="C1E0E9" w:themeFill="accent4" w:themeFillTint="66"/>
          </w:tcPr>
          <w:p w14:paraId="3815F407" w14:textId="4F9078FE" w:rsidR="00C15177" w:rsidRDefault="00C15177" w:rsidP="00623C51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4204" w:type="dxa"/>
            <w:shd w:val="clear" w:color="auto" w:fill="C1E0E9" w:themeFill="accent4" w:themeFillTint="66"/>
          </w:tcPr>
          <w:p w14:paraId="3D3F7627" w14:textId="45CC5DB4" w:rsidR="00C15177" w:rsidRDefault="00C15177" w:rsidP="00623C51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Открытие фото преподавателя</w:t>
            </w:r>
          </w:p>
        </w:tc>
        <w:tc>
          <w:tcPr>
            <w:tcW w:w="2860" w:type="dxa"/>
            <w:shd w:val="clear" w:color="auto" w:fill="C1E0E9" w:themeFill="accent4" w:themeFillTint="66"/>
          </w:tcPr>
          <w:p w14:paraId="46A48631" w14:textId="750552ED" w:rsidR="00C15177" w:rsidRPr="00BD6D44" w:rsidRDefault="00C15177" w:rsidP="00623C51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>
              <w:rPr>
                <w:rFonts w:asciiTheme="majorHAnsi" w:hAnsiTheme="majorHAnsi" w:cstheme="majorHAnsi"/>
                <w:color w:val="E4B14A"/>
              </w:rPr>
              <w:t>Отрицательно</w:t>
            </w:r>
          </w:p>
        </w:tc>
        <w:tc>
          <w:tcPr>
            <w:tcW w:w="1981" w:type="dxa"/>
            <w:shd w:val="clear" w:color="auto" w:fill="C1E0E9" w:themeFill="accent4" w:themeFillTint="66"/>
          </w:tcPr>
          <w:p w14:paraId="30BCDF57" w14:textId="77777777" w:rsidR="00C15177" w:rsidRPr="003155BB" w:rsidRDefault="00C15177" w:rsidP="00623C51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</w:tbl>
    <w:p w14:paraId="34BAC472" w14:textId="77777777" w:rsidR="0034780B" w:rsidRDefault="0034780B" w:rsidP="0034780B">
      <w:bookmarkStart w:id="2" w:name="_Toc102127313"/>
    </w:p>
    <w:p w14:paraId="7C0F1B62" w14:textId="77777777" w:rsidR="00B85A06" w:rsidRDefault="00B85A06" w:rsidP="00B85A06">
      <w:pPr>
        <w:pStyle w:val="1"/>
      </w:pPr>
      <w:r>
        <w:t>Выводы по результатам испытания</w:t>
      </w:r>
      <w:bookmarkEnd w:id="2"/>
    </w:p>
    <w:p w14:paraId="6A9A73DD" w14:textId="1E833764" w:rsidR="0034780B" w:rsidRDefault="00B85A06" w:rsidP="0034780B">
      <w:pPr>
        <w:rPr>
          <w:b w:val="0"/>
        </w:rPr>
      </w:pPr>
      <w:r w:rsidRPr="00B85A06">
        <w:rPr>
          <w:b w:val="0"/>
        </w:rPr>
        <w:t>В данном разделе представлены выводы по результатам испытаний, а также общая статистика по</w:t>
      </w:r>
      <w:r>
        <w:rPr>
          <w:b w:val="0"/>
        </w:rPr>
        <w:t xml:space="preserve"> </w:t>
      </w:r>
      <w:r w:rsidRPr="00B85A06">
        <w:rPr>
          <w:b w:val="0"/>
        </w:rPr>
        <w:t>дефектам, которые были выявлены в результате</w:t>
      </w:r>
      <w:r w:rsidR="00A032F4">
        <w:rPr>
          <w:b w:val="0"/>
        </w:rPr>
        <w:t xml:space="preserve"> </w:t>
      </w:r>
      <w:r w:rsidRPr="00B85A06">
        <w:rPr>
          <w:b w:val="0"/>
        </w:rPr>
        <w:t xml:space="preserve">тестирования </w:t>
      </w:r>
      <w:r>
        <w:rPr>
          <w:b w:val="0"/>
        </w:rPr>
        <w:t>приложения «</w:t>
      </w:r>
      <w:r w:rsidR="00EB2DA6">
        <w:rPr>
          <w:b w:val="0"/>
        </w:rPr>
        <w:t>Расписание БГУИР</w:t>
      </w:r>
      <w:r>
        <w:rPr>
          <w:b w:val="0"/>
        </w:rPr>
        <w:t>».</w:t>
      </w:r>
    </w:p>
    <w:p w14:paraId="425BC977" w14:textId="77777777" w:rsidR="00826880" w:rsidRDefault="00826880" w:rsidP="0034780B">
      <w:pPr>
        <w:rPr>
          <w:b w:val="0"/>
        </w:rPr>
      </w:pPr>
    </w:p>
    <w:p w14:paraId="564CAE73" w14:textId="77777777" w:rsidR="0034780B" w:rsidRDefault="0034780B" w:rsidP="0034780B">
      <w:r w:rsidRPr="0034780B">
        <w:t xml:space="preserve"> </w:t>
      </w:r>
      <w:r>
        <w:t>Рисунок 1. Диаграмма результатов выполнения тест - кейсов.</w:t>
      </w:r>
    </w:p>
    <w:p w14:paraId="56CD51E9" w14:textId="77777777" w:rsidR="0034780B" w:rsidRDefault="0034780B" w:rsidP="0034780B">
      <w:pPr>
        <w:rPr>
          <w:b w:val="0"/>
        </w:rPr>
      </w:pPr>
      <w:r>
        <w:rPr>
          <w:noProof/>
        </w:rPr>
        <w:drawing>
          <wp:inline distT="0" distB="0" distL="0" distR="0" wp14:anchorId="61E76733" wp14:editId="31480E65">
            <wp:extent cx="5178490" cy="2911151"/>
            <wp:effectExtent l="0" t="0" r="317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85A06" w:rsidRPr="00B85A06">
        <w:rPr>
          <w:b w:val="0"/>
        </w:rPr>
        <w:t xml:space="preserve"> </w:t>
      </w:r>
    </w:p>
    <w:p w14:paraId="1DCC3336" w14:textId="10C5344F" w:rsidR="00B85A06" w:rsidRDefault="00B85A06" w:rsidP="0034780B">
      <w:pPr>
        <w:rPr>
          <w:b w:val="0"/>
        </w:rPr>
      </w:pPr>
      <w:r w:rsidRPr="00B85A06">
        <w:rPr>
          <w:b w:val="0"/>
        </w:rPr>
        <w:t>В</w:t>
      </w:r>
      <w:r>
        <w:rPr>
          <w:b w:val="0"/>
        </w:rPr>
        <w:t xml:space="preserve"> </w:t>
      </w:r>
      <w:r w:rsidRPr="00B85A06">
        <w:rPr>
          <w:b w:val="0"/>
        </w:rPr>
        <w:t xml:space="preserve">период испытаний был выявлено </w:t>
      </w:r>
      <w:r w:rsidR="00F27854">
        <w:rPr>
          <w:b w:val="0"/>
        </w:rPr>
        <w:t>2</w:t>
      </w:r>
      <w:r w:rsidRPr="00B85A06">
        <w:rPr>
          <w:b w:val="0"/>
        </w:rPr>
        <w:t xml:space="preserve"> дефект</w:t>
      </w:r>
      <w:r w:rsidR="001447EB">
        <w:rPr>
          <w:b w:val="0"/>
        </w:rPr>
        <w:t>ов одного типа</w:t>
      </w:r>
      <w:r w:rsidRPr="00B85A06">
        <w:rPr>
          <w:b w:val="0"/>
        </w:rPr>
        <w:t>. Список дефектов привед</w:t>
      </w:r>
      <w:r w:rsidR="0034780B">
        <w:rPr>
          <w:b w:val="0"/>
        </w:rPr>
        <w:t>ё</w:t>
      </w:r>
      <w:r w:rsidRPr="00B85A06">
        <w:rPr>
          <w:b w:val="0"/>
        </w:rPr>
        <w:t>н в Приложении.</w:t>
      </w:r>
    </w:p>
    <w:p w14:paraId="3DD550BF" w14:textId="77777777" w:rsidR="00B85A06" w:rsidRDefault="00B85A06" w:rsidP="00B85A06">
      <w:pPr>
        <w:pStyle w:val="1"/>
      </w:pPr>
      <w:bookmarkStart w:id="3" w:name="_Toc102127314"/>
      <w:r>
        <w:lastRenderedPageBreak/>
        <w:t>Приложение</w:t>
      </w:r>
      <w:bookmarkEnd w:id="3"/>
    </w:p>
    <w:p w14:paraId="3B8776B8" w14:textId="77777777" w:rsidR="00BE41EE" w:rsidRDefault="00BE41EE" w:rsidP="00B85A06"/>
    <w:p w14:paraId="56E247AF" w14:textId="77777777" w:rsidR="00B85A06" w:rsidRDefault="00B85A06" w:rsidP="00B85A06">
      <w:r>
        <w:t>Таблица 2. Список дефектов</w:t>
      </w:r>
    </w:p>
    <w:p w14:paraId="41E4F26B" w14:textId="77777777" w:rsidR="00BE41EE" w:rsidRDefault="00BE41EE" w:rsidP="00B85A0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015"/>
        <w:gridCol w:w="3626"/>
        <w:gridCol w:w="1698"/>
        <w:gridCol w:w="1847"/>
      </w:tblGrid>
      <w:tr w:rsidR="00BE41EE" w:rsidRPr="00BE41EE" w14:paraId="739949D6" w14:textId="77777777" w:rsidTr="00011817">
        <w:trPr>
          <w:trHeight w:val="20"/>
        </w:trPr>
        <w:tc>
          <w:tcPr>
            <w:tcW w:w="1838" w:type="dxa"/>
            <w:shd w:val="clear" w:color="auto" w:fill="7AD6CF" w:themeFill="accent3" w:themeFillTint="99"/>
            <w:noWrap/>
            <w:hideMark/>
          </w:tcPr>
          <w:p w14:paraId="0734D7A7" w14:textId="77777777" w:rsidR="00BE41EE" w:rsidRPr="00BE41EE" w:rsidRDefault="00BE41EE" w:rsidP="00BE41EE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Порядковый №</w:t>
            </w:r>
          </w:p>
        </w:tc>
        <w:tc>
          <w:tcPr>
            <w:tcW w:w="1015" w:type="dxa"/>
            <w:shd w:val="clear" w:color="auto" w:fill="7AD6CF" w:themeFill="accent3" w:themeFillTint="99"/>
          </w:tcPr>
          <w:p w14:paraId="1141E0E9" w14:textId="77777777" w:rsidR="00BE41EE" w:rsidRPr="00BE41EE" w:rsidRDefault="00BE41EE" w:rsidP="00BE41EE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№ Кейса</w:t>
            </w:r>
          </w:p>
        </w:tc>
        <w:tc>
          <w:tcPr>
            <w:tcW w:w="3626" w:type="dxa"/>
            <w:shd w:val="clear" w:color="auto" w:fill="7AD6CF" w:themeFill="accent3" w:themeFillTint="99"/>
            <w:noWrap/>
            <w:hideMark/>
          </w:tcPr>
          <w:p w14:paraId="275E09D0" w14:textId="77777777" w:rsidR="00BE41EE" w:rsidRPr="00BE41EE" w:rsidRDefault="00BE41EE" w:rsidP="00BE41EE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Краткое описание</w:t>
            </w:r>
          </w:p>
        </w:tc>
        <w:tc>
          <w:tcPr>
            <w:tcW w:w="1698" w:type="dxa"/>
            <w:shd w:val="clear" w:color="auto" w:fill="7AD6CF" w:themeFill="accent3" w:themeFillTint="99"/>
            <w:noWrap/>
            <w:hideMark/>
          </w:tcPr>
          <w:p w14:paraId="5DAB28C2" w14:textId="77777777" w:rsidR="00BE41EE" w:rsidRPr="00BE41EE" w:rsidRDefault="00BE41EE" w:rsidP="00BE41EE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Состояние</w:t>
            </w:r>
          </w:p>
        </w:tc>
        <w:tc>
          <w:tcPr>
            <w:tcW w:w="0" w:type="auto"/>
            <w:shd w:val="clear" w:color="auto" w:fill="7AD6CF" w:themeFill="accent3" w:themeFillTint="99"/>
            <w:noWrap/>
            <w:hideMark/>
          </w:tcPr>
          <w:p w14:paraId="0A477D29" w14:textId="77777777" w:rsidR="00BE41EE" w:rsidRPr="00BE41EE" w:rsidRDefault="00BE41EE" w:rsidP="00BE41EE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Критичность</w:t>
            </w:r>
          </w:p>
        </w:tc>
      </w:tr>
      <w:tr w:rsidR="00011817" w:rsidRPr="00BE41EE" w14:paraId="000C435A" w14:textId="77777777" w:rsidTr="00011817">
        <w:trPr>
          <w:trHeight w:val="20"/>
        </w:trPr>
        <w:tc>
          <w:tcPr>
            <w:tcW w:w="1838" w:type="dxa"/>
            <w:shd w:val="clear" w:color="auto" w:fill="E0EFF4" w:themeFill="accent4" w:themeFillTint="33"/>
            <w:noWrap/>
            <w:hideMark/>
          </w:tcPr>
          <w:p w14:paraId="5AB27C92" w14:textId="77777777" w:rsidR="00011817" w:rsidRPr="00BE41EE" w:rsidRDefault="0001181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1</w:t>
            </w:r>
          </w:p>
        </w:tc>
        <w:tc>
          <w:tcPr>
            <w:tcW w:w="1015" w:type="dxa"/>
            <w:shd w:val="clear" w:color="auto" w:fill="E0EFF4" w:themeFill="accent4" w:themeFillTint="33"/>
          </w:tcPr>
          <w:p w14:paraId="0C61C130" w14:textId="2A0AE8B0" w:rsidR="00011817" w:rsidRPr="00011817" w:rsidRDefault="00011817" w:rsidP="00BE41EE">
            <w:pPr>
              <w:rPr>
                <w:rFonts w:asciiTheme="majorHAnsi" w:hAnsiTheme="majorHAnsi" w:cstheme="majorHAnsi"/>
                <w:b w:val="0"/>
                <w:lang w:val="en-US"/>
              </w:rPr>
            </w:pPr>
          </w:p>
        </w:tc>
        <w:tc>
          <w:tcPr>
            <w:tcW w:w="3626" w:type="dxa"/>
            <w:shd w:val="clear" w:color="auto" w:fill="E0EFF4" w:themeFill="accent4" w:themeFillTint="33"/>
            <w:hideMark/>
          </w:tcPr>
          <w:p w14:paraId="1D3D013E" w14:textId="4BB8BB54" w:rsidR="00011817" w:rsidRPr="00BE41EE" w:rsidRDefault="00C15177" w:rsidP="00BE41EE">
            <w:pPr>
              <w:rPr>
                <w:rFonts w:asciiTheme="majorHAnsi" w:hAnsiTheme="majorHAnsi" w:cstheme="majorHAnsi"/>
                <w:b w:val="0"/>
              </w:rPr>
            </w:pPr>
            <w:proofErr w:type="gramStart"/>
            <w:r>
              <w:rPr>
                <w:rFonts w:asciiTheme="majorHAnsi" w:hAnsiTheme="majorHAnsi" w:cstheme="majorHAnsi"/>
                <w:b w:val="0"/>
              </w:rPr>
              <w:t>При открытие</w:t>
            </w:r>
            <w:proofErr w:type="gramEnd"/>
            <w:r>
              <w:rPr>
                <w:rFonts w:asciiTheme="majorHAnsi" w:hAnsiTheme="majorHAnsi" w:cstheme="majorHAnsi"/>
                <w:b w:val="0"/>
              </w:rPr>
              <w:t xml:space="preserve"> календаря недели отображаются некорректно</w:t>
            </w:r>
          </w:p>
        </w:tc>
        <w:tc>
          <w:tcPr>
            <w:tcW w:w="1698" w:type="dxa"/>
            <w:shd w:val="clear" w:color="auto" w:fill="E0EFF4" w:themeFill="accent4" w:themeFillTint="33"/>
            <w:hideMark/>
          </w:tcPr>
          <w:p w14:paraId="486560D8" w14:textId="77777777" w:rsidR="00011817" w:rsidRPr="00BE41EE" w:rsidRDefault="0001181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Обнаружен</w:t>
            </w:r>
          </w:p>
        </w:tc>
        <w:tc>
          <w:tcPr>
            <w:tcW w:w="0" w:type="auto"/>
            <w:shd w:val="clear" w:color="auto" w:fill="E0EFF4" w:themeFill="accent4" w:themeFillTint="33"/>
            <w:noWrap/>
            <w:hideMark/>
          </w:tcPr>
          <w:p w14:paraId="74411695" w14:textId="1EFF21E2" w:rsidR="00011817" w:rsidRPr="00BE41EE" w:rsidRDefault="00C1517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Низкая</w:t>
            </w:r>
          </w:p>
        </w:tc>
      </w:tr>
      <w:tr w:rsidR="00011817" w:rsidRPr="00BE41EE" w14:paraId="311EEBDF" w14:textId="77777777" w:rsidTr="00EB2DA6">
        <w:trPr>
          <w:trHeight w:val="20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C1E0E9" w:themeFill="accent4" w:themeFillTint="66"/>
            <w:noWrap/>
            <w:hideMark/>
          </w:tcPr>
          <w:p w14:paraId="7180727D" w14:textId="77777777" w:rsidR="00011817" w:rsidRPr="00BE41EE" w:rsidRDefault="0001181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C1E0E9" w:themeFill="accent4" w:themeFillTint="66"/>
          </w:tcPr>
          <w:p w14:paraId="67B51859" w14:textId="6F124AFE" w:rsidR="00011817" w:rsidRPr="00011817" w:rsidRDefault="00011817" w:rsidP="00BE41EE">
            <w:pPr>
              <w:rPr>
                <w:rFonts w:asciiTheme="majorHAnsi" w:hAnsiTheme="majorHAnsi" w:cstheme="majorHAnsi"/>
                <w:b w:val="0"/>
                <w:lang w:val="en-US"/>
              </w:rPr>
            </w:pPr>
          </w:p>
        </w:tc>
        <w:tc>
          <w:tcPr>
            <w:tcW w:w="3626" w:type="dxa"/>
            <w:tcBorders>
              <w:bottom w:val="single" w:sz="4" w:space="0" w:color="auto"/>
            </w:tcBorders>
            <w:shd w:val="clear" w:color="auto" w:fill="C1E0E9" w:themeFill="accent4" w:themeFillTint="66"/>
            <w:hideMark/>
          </w:tcPr>
          <w:p w14:paraId="29740E63" w14:textId="3BD41288" w:rsidR="00011817" w:rsidRPr="00BE41EE" w:rsidRDefault="00C1517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При открытии фото преподавателя основное меню перекрывается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C1E0E9" w:themeFill="accent4" w:themeFillTint="66"/>
            <w:hideMark/>
          </w:tcPr>
          <w:p w14:paraId="6458AFB3" w14:textId="77777777" w:rsidR="00011817" w:rsidRPr="00BE41EE" w:rsidRDefault="0001181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Обнаружен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1E0E9" w:themeFill="accent4" w:themeFillTint="66"/>
            <w:noWrap/>
            <w:hideMark/>
          </w:tcPr>
          <w:p w14:paraId="395947A9" w14:textId="40810163" w:rsidR="00011817" w:rsidRPr="00BE41EE" w:rsidRDefault="00C15177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Низкая</w:t>
            </w:r>
          </w:p>
        </w:tc>
      </w:tr>
      <w:tr w:rsidR="00EB2DA6" w:rsidRPr="00BE41EE" w14:paraId="5B2F62BD" w14:textId="77777777" w:rsidTr="00EB2DA6">
        <w:trPr>
          <w:trHeight w:val="20"/>
        </w:trPr>
        <w:tc>
          <w:tcPr>
            <w:tcW w:w="1838" w:type="dxa"/>
            <w:shd w:val="clear" w:color="auto" w:fill="E0EFF4" w:themeFill="accent4" w:themeFillTint="33"/>
            <w:noWrap/>
          </w:tcPr>
          <w:p w14:paraId="1E7B4D3D" w14:textId="0983AD94" w:rsidR="00EB2DA6" w:rsidRDefault="00EB2DA6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3</w:t>
            </w:r>
          </w:p>
        </w:tc>
        <w:tc>
          <w:tcPr>
            <w:tcW w:w="1015" w:type="dxa"/>
            <w:shd w:val="clear" w:color="auto" w:fill="E0EFF4" w:themeFill="accent4" w:themeFillTint="33"/>
          </w:tcPr>
          <w:p w14:paraId="7B4EE2B1" w14:textId="77777777" w:rsidR="00EB2DA6" w:rsidRPr="00011817" w:rsidRDefault="00EB2DA6" w:rsidP="00BE41EE">
            <w:pPr>
              <w:rPr>
                <w:rFonts w:asciiTheme="majorHAnsi" w:hAnsiTheme="majorHAnsi" w:cstheme="majorHAnsi"/>
                <w:b w:val="0"/>
                <w:lang w:val="en-US"/>
              </w:rPr>
            </w:pPr>
          </w:p>
        </w:tc>
        <w:tc>
          <w:tcPr>
            <w:tcW w:w="3626" w:type="dxa"/>
            <w:shd w:val="clear" w:color="auto" w:fill="E0EFF4" w:themeFill="accent4" w:themeFillTint="33"/>
          </w:tcPr>
          <w:p w14:paraId="1C5B8FB9" w14:textId="78F23B50" w:rsidR="00EB2DA6" w:rsidRDefault="00EB2DA6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Не отображаются выходные дни</w:t>
            </w:r>
          </w:p>
        </w:tc>
        <w:tc>
          <w:tcPr>
            <w:tcW w:w="1698" w:type="dxa"/>
            <w:shd w:val="clear" w:color="auto" w:fill="E0EFF4" w:themeFill="accent4" w:themeFillTint="33"/>
          </w:tcPr>
          <w:p w14:paraId="7FA56393" w14:textId="3340A071" w:rsidR="00EB2DA6" w:rsidRDefault="00EB2DA6" w:rsidP="00EB2DA6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Обнаружен</w:t>
            </w:r>
          </w:p>
        </w:tc>
        <w:tc>
          <w:tcPr>
            <w:tcW w:w="0" w:type="auto"/>
            <w:shd w:val="clear" w:color="auto" w:fill="E0EFF4" w:themeFill="accent4" w:themeFillTint="33"/>
            <w:noWrap/>
          </w:tcPr>
          <w:p w14:paraId="06EA0786" w14:textId="6B65B932" w:rsidR="00EB2DA6" w:rsidRDefault="00EB2DA6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Средняя</w:t>
            </w:r>
          </w:p>
        </w:tc>
      </w:tr>
      <w:tr w:rsidR="00EB2DA6" w:rsidRPr="00BE41EE" w14:paraId="7178BCFE" w14:textId="77777777" w:rsidTr="00011817">
        <w:trPr>
          <w:trHeight w:val="20"/>
        </w:trPr>
        <w:tc>
          <w:tcPr>
            <w:tcW w:w="1838" w:type="dxa"/>
            <w:shd w:val="clear" w:color="auto" w:fill="C1E0E9" w:themeFill="accent4" w:themeFillTint="66"/>
            <w:noWrap/>
          </w:tcPr>
          <w:p w14:paraId="1123B1DD" w14:textId="7FDA6E36" w:rsidR="00EB2DA6" w:rsidRDefault="00EB2DA6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4</w:t>
            </w:r>
          </w:p>
        </w:tc>
        <w:tc>
          <w:tcPr>
            <w:tcW w:w="1015" w:type="dxa"/>
            <w:shd w:val="clear" w:color="auto" w:fill="C1E0E9" w:themeFill="accent4" w:themeFillTint="66"/>
          </w:tcPr>
          <w:p w14:paraId="216B2B93" w14:textId="77777777" w:rsidR="00EB2DA6" w:rsidRPr="00011817" w:rsidRDefault="00EB2DA6" w:rsidP="00BE41EE">
            <w:pPr>
              <w:rPr>
                <w:rFonts w:asciiTheme="majorHAnsi" w:hAnsiTheme="majorHAnsi" w:cstheme="majorHAnsi"/>
                <w:b w:val="0"/>
                <w:lang w:val="en-US"/>
              </w:rPr>
            </w:pPr>
          </w:p>
        </w:tc>
        <w:tc>
          <w:tcPr>
            <w:tcW w:w="3626" w:type="dxa"/>
            <w:shd w:val="clear" w:color="auto" w:fill="C1E0E9" w:themeFill="accent4" w:themeFillTint="66"/>
          </w:tcPr>
          <w:p w14:paraId="27737A66" w14:textId="54B20A27" w:rsidR="00EB2DA6" w:rsidRDefault="00EB2DA6" w:rsidP="00BE41EE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Неправильное отображение недель</w:t>
            </w:r>
          </w:p>
        </w:tc>
        <w:tc>
          <w:tcPr>
            <w:tcW w:w="1698" w:type="dxa"/>
            <w:shd w:val="clear" w:color="auto" w:fill="C1E0E9" w:themeFill="accent4" w:themeFillTint="66"/>
          </w:tcPr>
          <w:p w14:paraId="142B6649" w14:textId="3B7E7AC3" w:rsidR="00EB2DA6" w:rsidRDefault="00EB2DA6" w:rsidP="00EB2DA6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Обнаружен</w:t>
            </w:r>
          </w:p>
        </w:tc>
        <w:tc>
          <w:tcPr>
            <w:tcW w:w="0" w:type="auto"/>
            <w:shd w:val="clear" w:color="auto" w:fill="C1E0E9" w:themeFill="accent4" w:themeFillTint="66"/>
            <w:noWrap/>
          </w:tcPr>
          <w:p w14:paraId="5FFFC015" w14:textId="02DD61CB" w:rsidR="00EB2DA6" w:rsidRDefault="00EB2DA6" w:rsidP="00EB2DA6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Средняя</w:t>
            </w:r>
          </w:p>
        </w:tc>
      </w:tr>
    </w:tbl>
    <w:p w14:paraId="2AC754F3" w14:textId="77777777" w:rsidR="00B85A06" w:rsidRPr="00B85A06" w:rsidRDefault="00B85A06" w:rsidP="00B85A06"/>
    <w:sectPr w:rsidR="00B85A06" w:rsidRPr="00B85A06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6959" w14:textId="77777777" w:rsidR="00E473B1" w:rsidRDefault="00E473B1">
      <w:r>
        <w:separator/>
      </w:r>
    </w:p>
    <w:p w14:paraId="391D65F5" w14:textId="77777777" w:rsidR="00E473B1" w:rsidRDefault="00E473B1"/>
  </w:endnote>
  <w:endnote w:type="continuationSeparator" w:id="0">
    <w:p w14:paraId="3B316FCD" w14:textId="77777777" w:rsidR="00E473B1" w:rsidRDefault="00E473B1">
      <w:r>
        <w:continuationSeparator/>
      </w:r>
    </w:p>
    <w:p w14:paraId="729ADCC4" w14:textId="77777777" w:rsidR="00E473B1" w:rsidRDefault="00E47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7154535A" w14:textId="77777777" w:rsidR="00A00185" w:rsidRDefault="00A00185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  <w:p w14:paraId="4B0E9210" w14:textId="77777777" w:rsidR="00A00185" w:rsidRDefault="00A00185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33EC" w14:textId="77777777" w:rsidR="00E473B1" w:rsidRDefault="00E473B1">
      <w:r>
        <w:separator/>
      </w:r>
    </w:p>
    <w:p w14:paraId="11DCA7F3" w14:textId="77777777" w:rsidR="00E473B1" w:rsidRDefault="00E473B1"/>
  </w:footnote>
  <w:footnote w:type="continuationSeparator" w:id="0">
    <w:p w14:paraId="4C74CA50" w14:textId="77777777" w:rsidR="00E473B1" w:rsidRDefault="00E473B1">
      <w:r>
        <w:continuationSeparator/>
      </w:r>
    </w:p>
    <w:p w14:paraId="37822F3D" w14:textId="77777777" w:rsidR="00E473B1" w:rsidRDefault="00E473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00185" w14:paraId="77FC5D5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1D73440" w14:textId="77777777" w:rsidR="00A00185" w:rsidRDefault="00A00185">
          <w:pPr>
            <w:pStyle w:val="a9"/>
            <w:rPr>
              <w:noProof/>
            </w:rPr>
          </w:pPr>
        </w:p>
      </w:tc>
    </w:tr>
  </w:tbl>
  <w:p w14:paraId="279556CE" w14:textId="77777777" w:rsidR="00A00185" w:rsidRDefault="00A00185" w:rsidP="00D077E9">
    <w:pPr>
      <w:pStyle w:val="a9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4"/>
    <w:rsid w:val="00011817"/>
    <w:rsid w:val="0002482E"/>
    <w:rsid w:val="00050324"/>
    <w:rsid w:val="000707F5"/>
    <w:rsid w:val="000718B1"/>
    <w:rsid w:val="000A0150"/>
    <w:rsid w:val="000E63C9"/>
    <w:rsid w:val="00103122"/>
    <w:rsid w:val="00130E9D"/>
    <w:rsid w:val="001447EB"/>
    <w:rsid w:val="00150A6D"/>
    <w:rsid w:val="00185B35"/>
    <w:rsid w:val="001A0EC1"/>
    <w:rsid w:val="001F0652"/>
    <w:rsid w:val="001F2BC8"/>
    <w:rsid w:val="001F5F6B"/>
    <w:rsid w:val="00211F31"/>
    <w:rsid w:val="002254B0"/>
    <w:rsid w:val="00243EBC"/>
    <w:rsid w:val="00246A35"/>
    <w:rsid w:val="002674D9"/>
    <w:rsid w:val="00284348"/>
    <w:rsid w:val="002A1F90"/>
    <w:rsid w:val="002F51F5"/>
    <w:rsid w:val="00312137"/>
    <w:rsid w:val="003155BB"/>
    <w:rsid w:val="00330359"/>
    <w:rsid w:val="0033762F"/>
    <w:rsid w:val="0034780B"/>
    <w:rsid w:val="0035010B"/>
    <w:rsid w:val="00352AE6"/>
    <w:rsid w:val="00360494"/>
    <w:rsid w:val="00366C7E"/>
    <w:rsid w:val="00384EA3"/>
    <w:rsid w:val="0039159C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76C66"/>
    <w:rsid w:val="00583850"/>
    <w:rsid w:val="005A7A84"/>
    <w:rsid w:val="005F1BB0"/>
    <w:rsid w:val="006018C4"/>
    <w:rsid w:val="00623C51"/>
    <w:rsid w:val="00645B06"/>
    <w:rsid w:val="00656C4D"/>
    <w:rsid w:val="006D0527"/>
    <w:rsid w:val="006E5716"/>
    <w:rsid w:val="006E7747"/>
    <w:rsid w:val="006F5902"/>
    <w:rsid w:val="007302B3"/>
    <w:rsid w:val="00730733"/>
    <w:rsid w:val="00730E3A"/>
    <w:rsid w:val="00736AAF"/>
    <w:rsid w:val="00765B2A"/>
    <w:rsid w:val="00783A34"/>
    <w:rsid w:val="007C6B52"/>
    <w:rsid w:val="007D16C5"/>
    <w:rsid w:val="007E25F3"/>
    <w:rsid w:val="00826880"/>
    <w:rsid w:val="00861AA8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D6C10"/>
    <w:rsid w:val="009F5122"/>
    <w:rsid w:val="00A00185"/>
    <w:rsid w:val="00A032F4"/>
    <w:rsid w:val="00A23AFA"/>
    <w:rsid w:val="00A31B3E"/>
    <w:rsid w:val="00A532F3"/>
    <w:rsid w:val="00A8489E"/>
    <w:rsid w:val="00AB02A7"/>
    <w:rsid w:val="00AC29F3"/>
    <w:rsid w:val="00AE7BF5"/>
    <w:rsid w:val="00AF6D8A"/>
    <w:rsid w:val="00B04126"/>
    <w:rsid w:val="00B231E5"/>
    <w:rsid w:val="00B83704"/>
    <w:rsid w:val="00B85A06"/>
    <w:rsid w:val="00BD6D44"/>
    <w:rsid w:val="00BE41EE"/>
    <w:rsid w:val="00BF1ADA"/>
    <w:rsid w:val="00C02B87"/>
    <w:rsid w:val="00C15177"/>
    <w:rsid w:val="00C4086D"/>
    <w:rsid w:val="00C572EB"/>
    <w:rsid w:val="00CA1896"/>
    <w:rsid w:val="00CB5B28"/>
    <w:rsid w:val="00CD0195"/>
    <w:rsid w:val="00CE2D3B"/>
    <w:rsid w:val="00CF5371"/>
    <w:rsid w:val="00D0323A"/>
    <w:rsid w:val="00D0559F"/>
    <w:rsid w:val="00D077E9"/>
    <w:rsid w:val="00D07A35"/>
    <w:rsid w:val="00D2056F"/>
    <w:rsid w:val="00D42CB7"/>
    <w:rsid w:val="00D5413D"/>
    <w:rsid w:val="00D570A9"/>
    <w:rsid w:val="00D70D02"/>
    <w:rsid w:val="00D770C7"/>
    <w:rsid w:val="00D86945"/>
    <w:rsid w:val="00D90290"/>
    <w:rsid w:val="00DC2BF0"/>
    <w:rsid w:val="00DD152F"/>
    <w:rsid w:val="00DE213F"/>
    <w:rsid w:val="00DF027C"/>
    <w:rsid w:val="00E00A32"/>
    <w:rsid w:val="00E20AE2"/>
    <w:rsid w:val="00E22ACD"/>
    <w:rsid w:val="00E473B1"/>
    <w:rsid w:val="00E620B0"/>
    <w:rsid w:val="00E81B40"/>
    <w:rsid w:val="00EB2DA6"/>
    <w:rsid w:val="00EE0B56"/>
    <w:rsid w:val="00EF555B"/>
    <w:rsid w:val="00EF5992"/>
    <w:rsid w:val="00F027BB"/>
    <w:rsid w:val="00F11DCF"/>
    <w:rsid w:val="00F162EA"/>
    <w:rsid w:val="00F27854"/>
    <w:rsid w:val="00F52D27"/>
    <w:rsid w:val="00F665D5"/>
    <w:rsid w:val="00F83527"/>
    <w:rsid w:val="00FB3172"/>
    <w:rsid w:val="00FB50F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7ACF2"/>
  <w15:docId w15:val="{772CADC8-6E7F-454D-9DFE-41F6398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TOC Heading"/>
    <w:basedOn w:val="1"/>
    <w:next w:val="a"/>
    <w:uiPriority w:val="39"/>
    <w:unhideWhenUsed/>
    <w:qFormat/>
    <w:rsid w:val="00645B0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645B06"/>
    <w:pPr>
      <w:spacing w:after="100" w:line="259" w:lineRule="auto"/>
      <w:ind w:left="220"/>
    </w:pPr>
    <w:rPr>
      <w:rFonts w:cs="Times New Roman"/>
      <w:b w:val="0"/>
      <w:color w:val="auto"/>
      <w:sz w:val="2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645B06"/>
    <w:pPr>
      <w:spacing w:after="100" w:line="259" w:lineRule="auto"/>
    </w:pPr>
    <w:rPr>
      <w:rFonts w:cs="Times New Roman"/>
      <w:b w:val="0"/>
      <w:color w:val="auto"/>
      <w:sz w:val="22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645B06"/>
    <w:pPr>
      <w:spacing w:after="100" w:line="259" w:lineRule="auto"/>
      <w:ind w:left="440"/>
    </w:pPr>
    <w:rPr>
      <w:rFonts w:cs="Times New Roman"/>
      <w:b w:val="0"/>
      <w:color w:val="auto"/>
      <w:sz w:val="22"/>
      <w:lang w:val="ru-BY" w:eastAsia="ru-BY"/>
    </w:rPr>
  </w:style>
  <w:style w:type="character" w:styleId="af5">
    <w:name w:val="Hyperlink"/>
    <w:basedOn w:val="a0"/>
    <w:uiPriority w:val="99"/>
    <w:unhideWhenUsed/>
    <w:rsid w:val="00C572EB"/>
    <w:rPr>
      <w:color w:val="3592C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C572EB"/>
    <w:rPr>
      <w:color w:val="605E5C"/>
      <w:shd w:val="clear" w:color="auto" w:fill="E1DFDD"/>
    </w:rPr>
  </w:style>
  <w:style w:type="paragraph" w:styleId="af7">
    <w:name w:val="footnote text"/>
    <w:basedOn w:val="a"/>
    <w:link w:val="af8"/>
    <w:uiPriority w:val="99"/>
    <w:semiHidden/>
    <w:unhideWhenUsed/>
    <w:rsid w:val="00C572EB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C572EB"/>
    <w:rPr>
      <w:rFonts w:eastAsiaTheme="minorEastAsia"/>
      <w:b/>
      <w:color w:val="082A75" w:themeColor="text2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C572EB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C572EB"/>
    <w:pPr>
      <w:spacing w:line="240" w:lineRule="auto"/>
    </w:pPr>
    <w:rPr>
      <w:sz w:val="20"/>
      <w:szCs w:val="20"/>
    </w:rPr>
  </w:style>
  <w:style w:type="paragraph" w:styleId="4">
    <w:name w:val="toc 4"/>
    <w:basedOn w:val="a"/>
    <w:next w:val="a"/>
    <w:autoRedefine/>
    <w:uiPriority w:val="99"/>
    <w:semiHidden/>
    <w:unhideWhenUsed/>
    <w:rsid w:val="00C572EB"/>
    <w:pPr>
      <w:spacing w:after="100"/>
      <w:ind w:left="840"/>
    </w:p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C572EB"/>
    <w:rPr>
      <w:rFonts w:eastAsiaTheme="minorEastAsia"/>
      <w:b/>
      <w:color w:val="082A75" w:themeColor="text2"/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C572EB"/>
    <w:rPr>
      <w:vertAlign w:val="superscript"/>
    </w:rPr>
  </w:style>
  <w:style w:type="paragraph" w:styleId="afd">
    <w:name w:val="List Paragraph"/>
    <w:basedOn w:val="a"/>
    <w:uiPriority w:val="34"/>
    <w:unhideWhenUsed/>
    <w:qFormat/>
    <w:rsid w:val="0057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AppData\Roaming\Microsoft\Templates\&#1054;&#1090;&#1095;&#1077;&#1090;%2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84-4595-B6B3-C2D7ED825E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84-4595-B6B3-C2D7ED825E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84-4595-B6B3-C2D7ED825E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84-4595-B6B3-C2D7ED825E81}"/>
              </c:ext>
            </c:extLst>
          </c:dPt>
          <c:dLbls>
            <c:dLbl>
              <c:idx val="1"/>
              <c:layout>
                <c:manualLayout>
                  <c:x val="-2.6977217976508303E-2"/>
                  <c:y val="-4.3630017452006981E-3"/>
                </c:manualLayout>
              </c:layout>
              <c:spPr>
                <a:solidFill>
                  <a:srgbClr val="FFFFFF"/>
                </a:solidFill>
                <a:ln>
                  <a:solidFill>
                    <a:srgbClr val="0F0D29">
                      <a:lumMod val="50000"/>
                      <a:lumOff val="50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4998517889126517"/>
                      <c:h val="9.255610064448750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E884-4595-B6B3-C2D7ED825E81}"/>
                </c:ext>
              </c:extLst>
            </c:dLbl>
            <c:dLbl>
              <c:idx val="2"/>
              <c:layout>
                <c:manualLayout>
                  <c:x val="-2.4524831391784182E-2"/>
                  <c:y val="-2.617801047120419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884-4595-B6B3-C2D7ED825E81}"/>
                </c:ext>
              </c:extLst>
            </c:dLbl>
            <c:spPr>
              <a:solidFill>
                <a:srgbClr val="FFFFFF"/>
              </a:solidFill>
              <a:ln>
                <a:solidFill>
                  <a:srgbClr val="0F0D29">
                    <a:lumMod val="50000"/>
                    <a:lumOff val="50000"/>
                  </a:srgb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Функционал не реализован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18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84-4595-B6B3-C2D7ED825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25C9EDA0AB4072913BA925C0C8F2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1618F-CB6E-4693-BE47-46850652D2B9}"/>
      </w:docPartPr>
      <w:docPartBody>
        <w:p w:rsidR="006B455D" w:rsidRDefault="006B455D">
          <w:pPr>
            <w:pStyle w:val="6B25C9EDA0AB4072913BA925C0C8F28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апрель 29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17EF77B3419143EB84BA5298FFAC85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ED011-0226-41A5-AFCC-90C7787D6341}"/>
      </w:docPartPr>
      <w:docPartBody>
        <w:p w:rsidR="006B455D" w:rsidRDefault="006B455D">
          <w:pPr>
            <w:pStyle w:val="17EF77B3419143EB84BA5298FFAC859B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5D"/>
    <w:rsid w:val="000902BC"/>
    <w:rsid w:val="00135F4D"/>
    <w:rsid w:val="006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ru-RU"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val="ru-RU" w:eastAsia="en-US"/>
    </w:rPr>
  </w:style>
  <w:style w:type="paragraph" w:customStyle="1" w:styleId="6B25C9EDA0AB4072913BA925C0C8F280">
    <w:name w:val="6B25C9EDA0AB4072913BA925C0C8F280"/>
  </w:style>
  <w:style w:type="paragraph" w:customStyle="1" w:styleId="17EF77B3419143EB84BA5298FFAC859B">
    <w:name w:val="17EF77B3419143EB84BA5298FFAC8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Гуринович А. Бабицкий С. 
Белоусов И.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Заполнитель1</b:Tag>
    <b:SourceType>Book</b:SourceType>
    <b:Guid>{3CA5BA73-1D06-4326-81DC-E7FB0FF7E730}</b:Gu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1725C-8FFF-4119-95EA-1B41B6BF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C:\Users\Kiralisan\AppData\Roaming\Microsoft\Templates\Отчет .dotx</Template>
  <TotalTime>6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Kiralisan</dc:creator>
  <cp:keywords/>
  <cp:lastModifiedBy>Станислав Бабицкий Владимирович</cp:lastModifiedBy>
  <cp:revision>3</cp:revision>
  <cp:lastPrinted>2006-08-01T17:47:00Z</cp:lastPrinted>
  <dcterms:created xsi:type="dcterms:W3CDTF">2022-05-05T22:30:00Z</dcterms:created>
  <dcterms:modified xsi:type="dcterms:W3CDTF">2022-05-05T22:41:00Z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