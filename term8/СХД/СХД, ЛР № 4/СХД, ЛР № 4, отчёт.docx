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641F" w14:textId="77777777" w:rsidR="001A1586" w:rsidRPr="00453B6A" w:rsidRDefault="001A1586" w:rsidP="00832C56">
      <w:pPr>
        <w:jc w:val="center"/>
      </w:pPr>
      <w:r w:rsidRPr="00453B6A">
        <w:t>Министерство образования Республики Беларусь</w:t>
      </w:r>
    </w:p>
    <w:p w14:paraId="56D2E468" w14:textId="77777777" w:rsidR="001A1586" w:rsidRDefault="001A1586" w:rsidP="00832C56">
      <w:pPr>
        <w:jc w:val="center"/>
      </w:pPr>
    </w:p>
    <w:p w14:paraId="7391603D" w14:textId="77777777" w:rsidR="001A1586" w:rsidRPr="00453B6A" w:rsidRDefault="001A1586" w:rsidP="00832C56">
      <w:pPr>
        <w:jc w:val="center"/>
      </w:pPr>
      <w:r w:rsidRPr="00453B6A">
        <w:t>Учреждение образования</w:t>
      </w:r>
    </w:p>
    <w:p w14:paraId="2B260B08" w14:textId="77777777" w:rsidR="001A1586" w:rsidRPr="00453B6A" w:rsidRDefault="001A1586" w:rsidP="00832C56">
      <w:pPr>
        <w:jc w:val="center"/>
      </w:pPr>
      <w:r w:rsidRPr="00453B6A">
        <w:t>БЕЛОРУССКИЙ ГОСУДАРСТВЕННЫЙ УНИВЕРСИТЕТ</w:t>
      </w:r>
    </w:p>
    <w:p w14:paraId="6D8209F2" w14:textId="77777777" w:rsidR="001A1586" w:rsidRPr="00453B6A" w:rsidRDefault="001A1586" w:rsidP="00832C56">
      <w:pPr>
        <w:jc w:val="center"/>
      </w:pPr>
      <w:r w:rsidRPr="00453B6A">
        <w:t>ИНФОРМАТИКИ И РАДИОЭЛЕКТРОНИКИ</w:t>
      </w:r>
    </w:p>
    <w:p w14:paraId="30C4732A" w14:textId="77777777" w:rsidR="001A1586" w:rsidRPr="00453B6A" w:rsidRDefault="001A1586" w:rsidP="00832C56">
      <w:pPr>
        <w:jc w:val="center"/>
      </w:pPr>
    </w:p>
    <w:p w14:paraId="7B82DB9C" w14:textId="77777777" w:rsidR="001A1586" w:rsidRPr="00453B6A" w:rsidRDefault="001A1586" w:rsidP="00832C56">
      <w:pPr>
        <w:jc w:val="center"/>
      </w:pPr>
      <w:r w:rsidRPr="00453B6A">
        <w:t>Факультет компьютерных систем и сетей</w:t>
      </w:r>
    </w:p>
    <w:p w14:paraId="662FE934" w14:textId="77777777" w:rsidR="001A1586" w:rsidRPr="00453B6A" w:rsidRDefault="001A1586" w:rsidP="00832C56">
      <w:pPr>
        <w:jc w:val="center"/>
      </w:pPr>
    </w:p>
    <w:p w14:paraId="571261B5" w14:textId="77777777" w:rsidR="001A1586" w:rsidRPr="00453B6A" w:rsidRDefault="001A1586" w:rsidP="00832C56">
      <w:pPr>
        <w:jc w:val="center"/>
      </w:pPr>
      <w:r w:rsidRPr="00453B6A">
        <w:t>Кафедра электронных вычислительных машин</w:t>
      </w:r>
    </w:p>
    <w:p w14:paraId="773B3338" w14:textId="77777777" w:rsidR="001A1586" w:rsidRPr="00453B6A" w:rsidRDefault="001A1586" w:rsidP="00832C56">
      <w:pPr>
        <w:jc w:val="center"/>
      </w:pPr>
    </w:p>
    <w:p w14:paraId="3528DCB6" w14:textId="77777777" w:rsidR="001A1586" w:rsidRPr="00453B6A" w:rsidRDefault="001A1586" w:rsidP="00832C56">
      <w:pPr>
        <w:jc w:val="center"/>
      </w:pPr>
      <w:r w:rsidRPr="00453B6A">
        <w:t xml:space="preserve">Дисциплина: </w:t>
      </w:r>
      <w:r>
        <w:t>Системы хранения данных</w:t>
      </w:r>
    </w:p>
    <w:p w14:paraId="7BA80536" w14:textId="77777777" w:rsidR="001A1586" w:rsidRDefault="001A1586" w:rsidP="00832C56">
      <w:pPr>
        <w:jc w:val="center"/>
      </w:pPr>
    </w:p>
    <w:p w14:paraId="77DCD350" w14:textId="77777777" w:rsidR="001A1586" w:rsidRDefault="001A1586" w:rsidP="00832C56">
      <w:pPr>
        <w:jc w:val="center"/>
      </w:pPr>
    </w:p>
    <w:p w14:paraId="6DA39713" w14:textId="77777777" w:rsidR="001A1586" w:rsidRDefault="001A1586" w:rsidP="00832C56">
      <w:pPr>
        <w:jc w:val="center"/>
      </w:pPr>
    </w:p>
    <w:p w14:paraId="37E7AD36" w14:textId="77777777" w:rsidR="001A1586" w:rsidRDefault="001A1586" w:rsidP="00832C56">
      <w:pPr>
        <w:jc w:val="center"/>
      </w:pPr>
    </w:p>
    <w:p w14:paraId="4DECCD74" w14:textId="77777777" w:rsidR="001A1586" w:rsidRDefault="001A1586" w:rsidP="00832C56">
      <w:pPr>
        <w:jc w:val="center"/>
      </w:pPr>
    </w:p>
    <w:p w14:paraId="1092B702" w14:textId="77777777" w:rsidR="001A1586" w:rsidRDefault="001A1586" w:rsidP="00832C56">
      <w:pPr>
        <w:jc w:val="center"/>
      </w:pPr>
    </w:p>
    <w:p w14:paraId="67836F5D" w14:textId="77777777" w:rsidR="001A1586" w:rsidRDefault="001A1586" w:rsidP="00832C56">
      <w:pPr>
        <w:jc w:val="center"/>
      </w:pPr>
    </w:p>
    <w:p w14:paraId="38541FFF" w14:textId="77777777" w:rsidR="001A1586" w:rsidRDefault="001A1586" w:rsidP="00832C56">
      <w:pPr>
        <w:jc w:val="center"/>
      </w:pPr>
    </w:p>
    <w:p w14:paraId="0E5C51FB" w14:textId="77777777" w:rsidR="001A1586" w:rsidRDefault="001A1586" w:rsidP="00832C56">
      <w:pPr>
        <w:jc w:val="center"/>
      </w:pPr>
      <w:r>
        <w:t>ОТЧЕТ</w:t>
      </w:r>
    </w:p>
    <w:p w14:paraId="06C1C395" w14:textId="627CD762" w:rsidR="001A1586" w:rsidRPr="00915DD0" w:rsidRDefault="001A1586" w:rsidP="00832C56">
      <w:pPr>
        <w:jc w:val="center"/>
      </w:pPr>
      <w:r>
        <w:t xml:space="preserve">по лабораторной работе № </w:t>
      </w:r>
      <w:r w:rsidR="00915DD0" w:rsidRPr="00915DD0">
        <w:t>4</w:t>
      </w:r>
    </w:p>
    <w:p w14:paraId="02C9E8EF" w14:textId="2F26FF02" w:rsidR="001A1586" w:rsidRPr="001270A1" w:rsidRDefault="001270A1" w:rsidP="00832C56">
      <w:pPr>
        <w:jc w:val="center"/>
        <w:rPr>
          <w:lang w:val="ru-BY"/>
        </w:rPr>
      </w:pPr>
      <w:r w:rsidRPr="001270A1">
        <w:t xml:space="preserve">НАСТРОЙКА </w:t>
      </w:r>
      <w:r w:rsidR="00915DD0">
        <w:rPr>
          <w:lang w:val="en-US"/>
        </w:rPr>
        <w:t>IP</w:t>
      </w:r>
      <w:r w:rsidRPr="001270A1">
        <w:t xml:space="preserve"> SAN</w:t>
      </w:r>
    </w:p>
    <w:p w14:paraId="16F9B7EC" w14:textId="77777777" w:rsidR="001A1586" w:rsidRPr="006B4601" w:rsidRDefault="001A1586" w:rsidP="00832C56">
      <w:pPr>
        <w:jc w:val="center"/>
        <w:rPr>
          <w:lang w:val="en-US"/>
        </w:rPr>
      </w:pPr>
    </w:p>
    <w:p w14:paraId="05119AD4" w14:textId="77777777" w:rsidR="001A1586" w:rsidRDefault="001A1586" w:rsidP="00832C56">
      <w:pPr>
        <w:jc w:val="center"/>
      </w:pPr>
    </w:p>
    <w:p w14:paraId="0F6D6314" w14:textId="77777777" w:rsidR="001A1586" w:rsidRDefault="001A1586" w:rsidP="00832C56"/>
    <w:p w14:paraId="727EA23F" w14:textId="77777777" w:rsidR="001A1586" w:rsidRDefault="001A1586" w:rsidP="00832C56"/>
    <w:p w14:paraId="7F233CA0" w14:textId="77777777" w:rsidR="001A1586" w:rsidRDefault="001A1586" w:rsidP="00832C56"/>
    <w:p w14:paraId="05D9BC24" w14:textId="77777777" w:rsidR="001A1586" w:rsidRDefault="001A1586" w:rsidP="00832C56"/>
    <w:p w14:paraId="0D1367DB" w14:textId="77777777" w:rsidR="001A1586" w:rsidRDefault="001A1586" w:rsidP="00832C56"/>
    <w:p w14:paraId="3C83E791" w14:textId="77777777" w:rsidR="001A1586" w:rsidRDefault="001A1586" w:rsidP="00832C56"/>
    <w:p w14:paraId="2B57898F" w14:textId="0AF6785F" w:rsidR="001A1586" w:rsidRDefault="001A1586" w:rsidP="00832C56">
      <w:pPr>
        <w:rPr>
          <w:color w:val="000000"/>
        </w:rPr>
      </w:pPr>
      <w:r>
        <w:rPr>
          <w:color w:val="000000"/>
        </w:rPr>
        <w:t>Выполнил</w:t>
      </w:r>
      <w:r w:rsidRPr="00453B6A">
        <w:rPr>
          <w:color w:val="000000"/>
        </w:rPr>
        <w:t xml:space="preserve">: 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="00D26693">
        <w:rPr>
          <w:color w:val="000000"/>
        </w:rPr>
        <w:t xml:space="preserve">Е.Р. </w:t>
      </w:r>
      <w:proofErr w:type="spellStart"/>
      <w:r w:rsidR="00D26693">
        <w:rPr>
          <w:color w:val="000000"/>
        </w:rPr>
        <w:t>Кибок</w:t>
      </w:r>
      <w:proofErr w:type="spellEnd"/>
    </w:p>
    <w:p w14:paraId="5844EB4B" w14:textId="77777777" w:rsidR="001A1586" w:rsidRPr="00453B6A" w:rsidRDefault="001A1586" w:rsidP="00832C5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038CDC" w14:textId="77777777" w:rsidR="001A1586" w:rsidRDefault="001A1586" w:rsidP="00832C56">
      <w:r w:rsidRPr="00453B6A">
        <w:rPr>
          <w:color w:val="000000"/>
        </w:rPr>
        <w:br/>
      </w:r>
      <w:r>
        <w:rPr>
          <w:color w:val="000000"/>
        </w:rPr>
        <w:t>Проверила</w:t>
      </w:r>
      <w:r w:rsidRPr="00453B6A">
        <w:rPr>
          <w:color w:val="000000"/>
        </w:rPr>
        <w:t>: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>Д</w:t>
      </w:r>
      <w:r w:rsidRPr="00842E86">
        <w:rPr>
          <w:color w:val="000000"/>
        </w:rPr>
        <w:t>.</w:t>
      </w:r>
      <w:r>
        <w:rPr>
          <w:color w:val="000000"/>
        </w:rPr>
        <w:t>В</w:t>
      </w:r>
      <w:r w:rsidRPr="00842E86">
        <w:rPr>
          <w:color w:val="000000"/>
        </w:rPr>
        <w:t xml:space="preserve">. </w:t>
      </w:r>
      <w:r>
        <w:rPr>
          <w:color w:val="000000"/>
        </w:rPr>
        <w:t>Куприянова</w:t>
      </w:r>
    </w:p>
    <w:p w14:paraId="0E3FD45A" w14:textId="77777777" w:rsidR="001A1586" w:rsidRDefault="001A1586" w:rsidP="00832C56"/>
    <w:p w14:paraId="41C240E9" w14:textId="77777777" w:rsidR="001A1586" w:rsidRDefault="001A1586" w:rsidP="00832C56"/>
    <w:p w14:paraId="5440F7AB" w14:textId="77777777" w:rsidR="001A1586" w:rsidRDefault="001A1586" w:rsidP="00832C56"/>
    <w:p w14:paraId="5B6A50D5" w14:textId="77777777" w:rsidR="001A1586" w:rsidRDefault="001A1586" w:rsidP="00832C56"/>
    <w:p w14:paraId="18ABE2EF" w14:textId="77777777" w:rsidR="001A1586" w:rsidRDefault="001A1586" w:rsidP="00832C56"/>
    <w:p w14:paraId="152D9F5A" w14:textId="77777777" w:rsidR="001A1586" w:rsidRDefault="001A1586" w:rsidP="00832C56"/>
    <w:p w14:paraId="1246FFD6" w14:textId="77777777" w:rsidR="001A1586" w:rsidRDefault="001A1586" w:rsidP="00832C56"/>
    <w:p w14:paraId="48D17ACD" w14:textId="77777777" w:rsidR="001A1586" w:rsidRDefault="001A1586" w:rsidP="00832C56"/>
    <w:p w14:paraId="20977FD7" w14:textId="23B34A84" w:rsidR="00886253" w:rsidRDefault="001A1586" w:rsidP="00832C56">
      <w:pPr>
        <w:jc w:val="center"/>
        <w:sectPr w:rsidR="00886253" w:rsidSect="001A1586">
          <w:footerReference w:type="even" r:id="rId8"/>
          <w:footerReference w:type="default" r:id="rId9"/>
          <w:footerReference w:type="first" r:id="rId10"/>
          <w:pgSz w:w="11909" w:h="16834" w:code="9"/>
          <w:pgMar w:top="1134" w:right="851" w:bottom="1531" w:left="1701" w:header="680" w:footer="680" w:gutter="0"/>
          <w:cols w:space="60"/>
          <w:noEndnote/>
          <w:docGrid w:linePitch="381"/>
        </w:sectPr>
      </w:pPr>
      <w:r>
        <w:t>МИНСК 2023</w:t>
      </w:r>
      <w:r w:rsidR="00CF04EF">
        <w:br w:type="page"/>
      </w:r>
    </w:p>
    <w:p w14:paraId="49BD0E5E" w14:textId="77777777" w:rsidR="00041B88" w:rsidRPr="00EF7C19" w:rsidRDefault="00041B88" w:rsidP="00041B88">
      <w:pPr>
        <w:ind w:firstLine="709"/>
        <w:jc w:val="both"/>
        <w:rPr>
          <w:b/>
        </w:rPr>
      </w:pPr>
      <w:r w:rsidRPr="00EF7C19">
        <w:rPr>
          <w:b/>
        </w:rPr>
        <w:lastRenderedPageBreak/>
        <w:t>1 Настройка IP SAN.</w:t>
      </w:r>
    </w:p>
    <w:p w14:paraId="74DCF979" w14:textId="77777777" w:rsidR="00041B88" w:rsidRDefault="00041B88" w:rsidP="00041B88">
      <w:pPr>
        <w:ind w:firstLine="709"/>
        <w:jc w:val="both"/>
      </w:pPr>
    </w:p>
    <w:p w14:paraId="5C5B822E" w14:textId="77777777" w:rsidR="00041B88" w:rsidRDefault="00041B88" w:rsidP="00041B88">
      <w:pPr>
        <w:ind w:firstLine="709"/>
        <w:jc w:val="both"/>
      </w:pPr>
      <w:r>
        <w:t xml:space="preserve">Настроим интерфейс </w:t>
      </w:r>
      <w:proofErr w:type="spellStart"/>
      <w:r>
        <w:t>iSCSI</w:t>
      </w:r>
      <w:proofErr w:type="spellEnd"/>
      <w:r>
        <w:t>.</w:t>
      </w:r>
    </w:p>
    <w:p w14:paraId="3D9DF5DA" w14:textId="77777777" w:rsidR="00041B88" w:rsidRPr="00EF7C19" w:rsidRDefault="00041B88" w:rsidP="00041B88">
      <w:pPr>
        <w:ind w:firstLine="709"/>
        <w:jc w:val="both"/>
      </w:pPr>
      <w:r>
        <w:t>Пройдем</w:t>
      </w:r>
      <w:r w:rsidRPr="00EF7C19">
        <w:t xml:space="preserve"> по следующему пути </w:t>
      </w:r>
      <w:proofErr w:type="spellStart"/>
      <w:r>
        <w:t>Settings</w:t>
      </w:r>
      <w:proofErr w:type="spellEnd"/>
      <w:r>
        <w:t xml:space="preserve"> </w:t>
      </w:r>
      <w:r>
        <w:sym w:font="Symbol" w:char="F0AE"/>
      </w:r>
      <w:r w:rsidRPr="00EF7C19">
        <w:t xml:space="preserve"> </w:t>
      </w:r>
      <w:proofErr w:type="spellStart"/>
      <w:r>
        <w:t>iSCSI</w:t>
      </w:r>
      <w:proofErr w:type="spellEnd"/>
      <w:r w:rsidRPr="00EF7C19">
        <w:t xml:space="preserve"> </w:t>
      </w:r>
      <w:proofErr w:type="spellStart"/>
      <w:r>
        <w:t>Settings</w:t>
      </w:r>
      <w:proofErr w:type="spellEnd"/>
      <w:r>
        <w:t xml:space="preserve"> </w:t>
      </w:r>
      <w:r>
        <w:sym w:font="Symbol" w:char="F0AE"/>
      </w:r>
      <w:r w:rsidRPr="00EF7C19">
        <w:t xml:space="preserve"> </w:t>
      </w:r>
      <w:proofErr w:type="spellStart"/>
      <w:r>
        <w:t>iSCSI</w:t>
      </w:r>
      <w:proofErr w:type="spellEnd"/>
      <w:r w:rsidRPr="00EF7C19">
        <w:t xml:space="preserve"> </w:t>
      </w:r>
      <w:proofErr w:type="spellStart"/>
      <w:r>
        <w:t>Interfaces</w:t>
      </w:r>
      <w:proofErr w:type="spellEnd"/>
      <w:r>
        <w:t>.</w:t>
      </w:r>
      <w:r w:rsidRPr="00EF7C19">
        <w:t xml:space="preserve"> </w:t>
      </w:r>
      <w:r>
        <w:t>Выберем</w:t>
      </w:r>
      <w:r w:rsidRPr="00EF7C19">
        <w:t xml:space="preserve"> </w:t>
      </w:r>
      <w:r>
        <w:t>Ethernet</w:t>
      </w:r>
      <w:r w:rsidRPr="00EF7C19">
        <w:t xml:space="preserve"> </w:t>
      </w:r>
      <w:r>
        <w:t>Port</w:t>
      </w:r>
      <w:r w:rsidRPr="00EF7C19">
        <w:t xml:space="preserve"> 3 и </w:t>
      </w:r>
      <w:proofErr w:type="spellStart"/>
      <w:r w:rsidRPr="00EF7C19">
        <w:t>созд</w:t>
      </w:r>
      <w:r>
        <w:t>им</w:t>
      </w:r>
      <w:proofErr w:type="spellEnd"/>
      <w:r w:rsidRPr="00EF7C19">
        <w:t xml:space="preserve"> </w:t>
      </w:r>
      <w:proofErr w:type="spellStart"/>
      <w:r>
        <w:t>iSCSI</w:t>
      </w:r>
      <w:proofErr w:type="spellEnd"/>
      <w:r>
        <w:t xml:space="preserve"> интерфейс (см. рисунок 1.1)</w:t>
      </w:r>
      <w:r w:rsidRPr="00EF7C19">
        <w:t>.</w:t>
      </w:r>
    </w:p>
    <w:p w14:paraId="6FED8F8C" w14:textId="77777777" w:rsidR="00041B88" w:rsidRPr="00EF7C19" w:rsidRDefault="00041B88" w:rsidP="00041B88">
      <w:pPr>
        <w:ind w:firstLine="709"/>
        <w:jc w:val="both"/>
      </w:pPr>
    </w:p>
    <w:p w14:paraId="07A8E885" w14:textId="77777777" w:rsidR="00041B88" w:rsidRDefault="00041B88" w:rsidP="00041B88">
      <w:pPr>
        <w:jc w:val="center"/>
      </w:pPr>
      <w:r w:rsidRPr="00EF7C19">
        <w:drawing>
          <wp:inline distT="0" distB="0" distL="0" distR="0" wp14:anchorId="7BCBCDC3" wp14:editId="54A1B50A">
            <wp:extent cx="3028950" cy="32537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464" cy="32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F720" w14:textId="77777777" w:rsidR="00041B88" w:rsidRDefault="00041B88" w:rsidP="00041B88">
      <w:pPr>
        <w:jc w:val="center"/>
      </w:pPr>
    </w:p>
    <w:p w14:paraId="1ED18B66" w14:textId="77777777" w:rsidR="00041B88" w:rsidRPr="00EF7C19" w:rsidRDefault="00041B88" w:rsidP="00041B88">
      <w:pPr>
        <w:jc w:val="center"/>
      </w:pPr>
      <w:r>
        <w:t xml:space="preserve">Рисунок 1.1 – Создание </w:t>
      </w:r>
      <w:proofErr w:type="spellStart"/>
      <w:r>
        <w:t>iSCSI</w:t>
      </w:r>
      <w:proofErr w:type="spellEnd"/>
      <w:r w:rsidRPr="00EF7C19">
        <w:t xml:space="preserve"> </w:t>
      </w:r>
      <w:r>
        <w:t>интерфейса</w:t>
      </w:r>
    </w:p>
    <w:p w14:paraId="67DD9CCC" w14:textId="77777777" w:rsidR="00041B88" w:rsidRPr="00EF7C19" w:rsidRDefault="00041B88" w:rsidP="00041B88">
      <w:pPr>
        <w:ind w:firstLine="709"/>
        <w:jc w:val="center"/>
      </w:pPr>
    </w:p>
    <w:p w14:paraId="3BD528A8" w14:textId="77777777" w:rsidR="00041B88" w:rsidRPr="00EF7C19" w:rsidRDefault="00041B88" w:rsidP="00041B88">
      <w:pPr>
        <w:ind w:firstLine="709"/>
        <w:jc w:val="both"/>
      </w:pPr>
      <w:r w:rsidRPr="00EF7C19">
        <w:t>Теперь созда</w:t>
      </w:r>
      <w:r>
        <w:t>дим</w:t>
      </w:r>
      <w:r w:rsidRPr="00EF7C19">
        <w:t xml:space="preserve"> LUN, которы</w:t>
      </w:r>
      <w:r>
        <w:t xml:space="preserve">й будет обслуживаться с помощью </w:t>
      </w:r>
      <w:proofErr w:type="spellStart"/>
      <w:r w:rsidRPr="00EF7C19">
        <w:t>iSCSI</w:t>
      </w:r>
      <w:proofErr w:type="spellEnd"/>
      <w:r w:rsidRPr="00EF7C19">
        <w:t>.</w:t>
      </w:r>
    </w:p>
    <w:p w14:paraId="7B859A1B" w14:textId="77777777" w:rsidR="00041B88" w:rsidRDefault="00041B88" w:rsidP="00041B88">
      <w:pPr>
        <w:ind w:firstLine="709"/>
        <w:jc w:val="both"/>
      </w:pPr>
      <w:r>
        <w:t>Выберем пункт создать LUN в панели инструментов EMC</w:t>
      </w:r>
      <w:r w:rsidRPr="007E461A">
        <w:t xml:space="preserve"> </w:t>
      </w:r>
      <w:proofErr w:type="spellStart"/>
      <w:r>
        <w:t>Unisphere</w:t>
      </w:r>
      <w:proofErr w:type="spellEnd"/>
      <w:r w:rsidRPr="007E461A">
        <w:t xml:space="preserve"> </w:t>
      </w:r>
      <w:r>
        <w:t>System</w:t>
      </w:r>
      <w:r w:rsidRPr="007E461A">
        <w:t>.</w:t>
      </w:r>
      <w:r>
        <w:t xml:space="preserve"> В окне (см. рисунок 1.2) выбираем создать LUN</w:t>
      </w:r>
      <w:r w:rsidRPr="007E461A">
        <w:t xml:space="preserve">. </w:t>
      </w:r>
      <w:r>
        <w:t>Введем имя LUN и ее описание.</w:t>
      </w:r>
    </w:p>
    <w:p w14:paraId="4F75FF49" w14:textId="77777777" w:rsidR="00041B88" w:rsidRPr="007E461A" w:rsidRDefault="00041B88" w:rsidP="00041B88">
      <w:pPr>
        <w:ind w:firstLine="709"/>
        <w:jc w:val="both"/>
      </w:pPr>
    </w:p>
    <w:p w14:paraId="7CCF688F" w14:textId="77777777" w:rsidR="00041B88" w:rsidRPr="00FD21B0" w:rsidRDefault="00041B88" w:rsidP="00041B88">
      <w:pPr>
        <w:jc w:val="center"/>
      </w:pPr>
      <w:r w:rsidRPr="00FD21B0">
        <w:drawing>
          <wp:inline distT="0" distB="0" distL="0" distR="0" wp14:anchorId="5AAB1C92" wp14:editId="7173E201">
            <wp:extent cx="3639393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275" cy="24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3C5F" w14:textId="77777777" w:rsidR="00041B88" w:rsidRPr="00FD21B0" w:rsidRDefault="00041B88" w:rsidP="00041B88">
      <w:pPr>
        <w:ind w:firstLine="709"/>
        <w:jc w:val="center"/>
      </w:pPr>
    </w:p>
    <w:p w14:paraId="4A77DD41" w14:textId="77777777" w:rsidR="00041B88" w:rsidRDefault="00041B88" w:rsidP="00041B88">
      <w:pPr>
        <w:jc w:val="center"/>
      </w:pPr>
      <w:r>
        <w:t>Рисунок 1.2</w:t>
      </w:r>
      <w:r w:rsidRPr="001E0F28">
        <w:t xml:space="preserve"> – </w:t>
      </w:r>
      <w:r>
        <w:t>Создание LUN</w:t>
      </w:r>
    </w:p>
    <w:p w14:paraId="736FF129" w14:textId="77777777" w:rsidR="00041B88" w:rsidRPr="001E0F28" w:rsidRDefault="00041B88" w:rsidP="00041B88">
      <w:pPr>
        <w:jc w:val="center"/>
      </w:pPr>
    </w:p>
    <w:p w14:paraId="288396F9" w14:textId="77777777" w:rsidR="00041B88" w:rsidRDefault="00041B88" w:rsidP="00041B88">
      <w:pPr>
        <w:ind w:firstLine="709"/>
        <w:jc w:val="both"/>
      </w:pPr>
      <w:r>
        <w:t>Выберем</w:t>
      </w:r>
      <w:r w:rsidRPr="00EF7C19">
        <w:t xml:space="preserve"> пул хранения, из котор</w:t>
      </w:r>
      <w:r>
        <w:t xml:space="preserve">ого будет извлечен LUN. Зададим </w:t>
      </w:r>
      <w:r w:rsidRPr="00EF7C19">
        <w:t xml:space="preserve">многоуровневую политику. Размер LUN – 100Gb, тип – </w:t>
      </w:r>
      <w:proofErr w:type="spellStart"/>
      <w:r w:rsidRPr="00EF7C19">
        <w:t>Thin</w:t>
      </w:r>
      <w:proofErr w:type="spellEnd"/>
      <w:r>
        <w:t xml:space="preserve"> (см. рисунок 1.3)</w:t>
      </w:r>
      <w:r w:rsidRPr="00EF7C19">
        <w:t>.</w:t>
      </w:r>
    </w:p>
    <w:p w14:paraId="5B43A9A5" w14:textId="77777777" w:rsidR="00041B88" w:rsidRPr="00EF7C19" w:rsidRDefault="00041B88" w:rsidP="00041B88">
      <w:pPr>
        <w:ind w:firstLine="709"/>
        <w:jc w:val="both"/>
      </w:pPr>
    </w:p>
    <w:p w14:paraId="4DCFFAF4" w14:textId="77777777" w:rsidR="00041B88" w:rsidRDefault="00041B88" w:rsidP="00041B88">
      <w:pPr>
        <w:jc w:val="center"/>
      </w:pPr>
      <w:r w:rsidRPr="00FD21B0">
        <w:drawing>
          <wp:inline distT="0" distB="0" distL="0" distR="0" wp14:anchorId="05B23FD2" wp14:editId="22470DB8">
            <wp:extent cx="4239217" cy="321037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3E94" w14:textId="77777777" w:rsidR="00041B88" w:rsidRDefault="00041B88" w:rsidP="00041B88">
      <w:pPr>
        <w:ind w:firstLine="709"/>
        <w:jc w:val="center"/>
      </w:pPr>
    </w:p>
    <w:p w14:paraId="7BFC88BB" w14:textId="77777777" w:rsidR="00041B88" w:rsidRPr="001E0F28" w:rsidRDefault="00041B88" w:rsidP="00041B88">
      <w:pPr>
        <w:jc w:val="center"/>
      </w:pPr>
      <w:r>
        <w:t xml:space="preserve">Рисунок 1.3 </w:t>
      </w:r>
      <w:r w:rsidRPr="001E0F28">
        <w:t xml:space="preserve">– </w:t>
      </w:r>
      <w:r>
        <w:t>Настройка LUN</w:t>
      </w:r>
    </w:p>
    <w:p w14:paraId="22166D64" w14:textId="77777777" w:rsidR="00041B88" w:rsidRDefault="00041B88" w:rsidP="00041B88">
      <w:pPr>
        <w:ind w:firstLine="709"/>
        <w:jc w:val="center"/>
      </w:pPr>
    </w:p>
    <w:p w14:paraId="516F47C1" w14:textId="77777777" w:rsidR="00041B88" w:rsidRDefault="00041B88" w:rsidP="00041B88">
      <w:pPr>
        <w:ind w:firstLine="709"/>
        <w:jc w:val="both"/>
      </w:pPr>
      <w:r w:rsidRPr="00FD21B0">
        <w:t>В окне настройки распи</w:t>
      </w:r>
      <w:r>
        <w:t xml:space="preserve">сания снимков выберем опцию не </w:t>
      </w:r>
      <w:r w:rsidRPr="00FD21B0">
        <w:t>настраивать расписание снимков</w:t>
      </w:r>
      <w:r>
        <w:t xml:space="preserve"> (см. рисунок 1.4)</w:t>
      </w:r>
      <w:r w:rsidRPr="00FD21B0">
        <w:t>.</w:t>
      </w:r>
    </w:p>
    <w:p w14:paraId="35209A52" w14:textId="77777777" w:rsidR="00041B88" w:rsidRDefault="00041B88" w:rsidP="00041B88">
      <w:pPr>
        <w:ind w:firstLine="709"/>
        <w:jc w:val="both"/>
      </w:pPr>
    </w:p>
    <w:p w14:paraId="3ECD0226" w14:textId="77777777" w:rsidR="00041B88" w:rsidRDefault="00041B88" w:rsidP="00041B88">
      <w:pPr>
        <w:jc w:val="center"/>
      </w:pPr>
      <w:r>
        <w:drawing>
          <wp:inline distT="0" distB="0" distL="0" distR="0" wp14:anchorId="1AE608B0" wp14:editId="05E80E4D">
            <wp:extent cx="4276725" cy="249115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759" cy="25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4C9" w14:textId="77777777" w:rsidR="00041B88" w:rsidRDefault="00041B88" w:rsidP="00041B88">
      <w:pPr>
        <w:jc w:val="center"/>
      </w:pPr>
    </w:p>
    <w:p w14:paraId="566DD9B6" w14:textId="77777777" w:rsidR="00041B88" w:rsidRDefault="00041B88" w:rsidP="00041B88">
      <w:pPr>
        <w:jc w:val="center"/>
      </w:pPr>
      <w:r>
        <w:t>Рисунок 1.4 – Настройка расписания снимков</w:t>
      </w:r>
    </w:p>
    <w:p w14:paraId="4F45FB06" w14:textId="77777777" w:rsidR="00041B88" w:rsidRDefault="00041B88" w:rsidP="00041B88">
      <w:pPr>
        <w:ind w:firstLine="709"/>
        <w:jc w:val="both"/>
      </w:pPr>
    </w:p>
    <w:p w14:paraId="4ABC0233" w14:textId="77777777" w:rsidR="00041B88" w:rsidRDefault="00041B88" w:rsidP="00041B88">
      <w:pPr>
        <w:ind w:firstLine="709"/>
        <w:jc w:val="both"/>
      </w:pPr>
      <w:r>
        <w:t>Настройка соединения с хостом представлена на рисунке 1.5.</w:t>
      </w:r>
    </w:p>
    <w:p w14:paraId="29AD4362" w14:textId="77777777" w:rsidR="00041B88" w:rsidRDefault="00041B88" w:rsidP="00041B88">
      <w:pPr>
        <w:ind w:firstLine="709"/>
        <w:jc w:val="both"/>
      </w:pPr>
      <w:r>
        <w:t>В</w:t>
      </w:r>
      <w:r w:rsidRPr="00FD21B0">
        <w:t>ыбер</w:t>
      </w:r>
      <w:r>
        <w:t>ем</w:t>
      </w:r>
      <w:r w:rsidRPr="00FD21B0">
        <w:t xml:space="preserve"> хост, который уже принадлежит массиву, использующему</w:t>
      </w:r>
      <w:r>
        <w:t xml:space="preserve"> </w:t>
      </w:r>
      <w:r w:rsidRPr="00FD21B0">
        <w:t xml:space="preserve">протокол </w:t>
      </w:r>
      <w:proofErr w:type="spellStart"/>
      <w:r w:rsidRPr="00FD21B0">
        <w:t>iSCSI</w:t>
      </w:r>
      <w:proofErr w:type="spellEnd"/>
      <w:r w:rsidRPr="00FD21B0">
        <w:t>. Выбер</w:t>
      </w:r>
      <w:r>
        <w:t>ем</w:t>
      </w:r>
      <w:r w:rsidRPr="00FD21B0">
        <w:t xml:space="preserve"> LUN опцию напротив хоста Windows 2k8.</w:t>
      </w:r>
    </w:p>
    <w:p w14:paraId="76FECCCE" w14:textId="77777777" w:rsidR="00041B88" w:rsidRDefault="00041B88" w:rsidP="00041B88">
      <w:pPr>
        <w:jc w:val="center"/>
      </w:pPr>
      <w:r w:rsidRPr="005729A5">
        <w:lastRenderedPageBreak/>
        <w:drawing>
          <wp:inline distT="0" distB="0" distL="0" distR="0" wp14:anchorId="32794297" wp14:editId="70FC718B">
            <wp:extent cx="4847087" cy="2371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005" cy="23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29C" w14:textId="77777777" w:rsidR="00041B88" w:rsidRDefault="00041B88" w:rsidP="00041B88">
      <w:pPr>
        <w:ind w:firstLine="709"/>
        <w:jc w:val="center"/>
      </w:pPr>
    </w:p>
    <w:p w14:paraId="3CE4D33E" w14:textId="77777777" w:rsidR="00041B88" w:rsidRDefault="00041B88" w:rsidP="00041B88">
      <w:pPr>
        <w:jc w:val="center"/>
      </w:pPr>
      <w:r>
        <w:t>Рисунок 1.5 – Настройка соединения с хостом</w:t>
      </w:r>
    </w:p>
    <w:p w14:paraId="3188D0AF" w14:textId="77777777" w:rsidR="00041B88" w:rsidRDefault="00041B88" w:rsidP="00041B88">
      <w:pPr>
        <w:jc w:val="center"/>
      </w:pPr>
    </w:p>
    <w:p w14:paraId="68BA9746" w14:textId="77777777" w:rsidR="00041B88" w:rsidRDefault="00041B88" w:rsidP="00041B88">
      <w:pPr>
        <w:ind w:firstLine="709"/>
        <w:jc w:val="both"/>
      </w:pPr>
      <w:r w:rsidRPr="007E461A">
        <w:t>Убеди</w:t>
      </w:r>
      <w:r>
        <w:t>мся</w:t>
      </w:r>
      <w:r w:rsidRPr="007E461A">
        <w:t xml:space="preserve">, что </w:t>
      </w:r>
      <w:r>
        <w:t>конфигурация LUN</w:t>
      </w:r>
      <w:r w:rsidRPr="007E461A">
        <w:t xml:space="preserve"> соответствует описанной</w:t>
      </w:r>
      <w:r>
        <w:t xml:space="preserve"> </w:t>
      </w:r>
      <w:r w:rsidRPr="007E461A">
        <w:t>на предыдущих шагах</w:t>
      </w:r>
      <w:r>
        <w:t xml:space="preserve"> (см. рисунок 1.6)</w:t>
      </w:r>
      <w:r w:rsidRPr="007E461A">
        <w:t>.</w:t>
      </w:r>
    </w:p>
    <w:p w14:paraId="594A4021" w14:textId="77777777" w:rsidR="00041B88" w:rsidRPr="007E461A" w:rsidRDefault="00041B88" w:rsidP="00041B88">
      <w:pPr>
        <w:ind w:firstLine="709"/>
        <w:jc w:val="both"/>
      </w:pPr>
    </w:p>
    <w:p w14:paraId="108B1AD1" w14:textId="77777777" w:rsidR="00041B88" w:rsidRDefault="00041B88" w:rsidP="00041B88">
      <w:pPr>
        <w:jc w:val="center"/>
      </w:pPr>
      <w:r w:rsidRPr="005729A5">
        <w:drawing>
          <wp:inline distT="0" distB="0" distL="0" distR="0" wp14:anchorId="1F9CE7C5" wp14:editId="61743739">
            <wp:extent cx="2962275" cy="262094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3486" cy="26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7BD3" w14:textId="77777777" w:rsidR="00041B88" w:rsidRDefault="00041B88" w:rsidP="00041B88">
      <w:pPr>
        <w:ind w:firstLine="709"/>
        <w:jc w:val="center"/>
      </w:pPr>
    </w:p>
    <w:p w14:paraId="18EB1476" w14:textId="77777777" w:rsidR="00041B88" w:rsidRPr="009C054D" w:rsidRDefault="00041B88" w:rsidP="00041B88">
      <w:pPr>
        <w:jc w:val="center"/>
      </w:pPr>
      <w:r>
        <w:t>Рисунок 1.6 – Проверка созданной LUN</w:t>
      </w:r>
    </w:p>
    <w:p w14:paraId="0D7CBF4C" w14:textId="77777777" w:rsidR="00041B88" w:rsidRDefault="00041B88" w:rsidP="00041B88">
      <w:pPr>
        <w:ind w:firstLine="709"/>
        <w:jc w:val="center"/>
      </w:pPr>
    </w:p>
    <w:p w14:paraId="05C38494" w14:textId="77777777" w:rsidR="00041B88" w:rsidRDefault="00041B88" w:rsidP="00041B88">
      <w:pPr>
        <w:ind w:firstLine="709"/>
        <w:jc w:val="both"/>
      </w:pPr>
      <w:r>
        <w:t>Убедимся, что LUN</w:t>
      </w:r>
      <w:r w:rsidRPr="000B5EE3">
        <w:t xml:space="preserve"> </w:t>
      </w:r>
      <w:r>
        <w:t xml:space="preserve">создан успешно </w:t>
      </w:r>
      <w:r w:rsidRPr="005729A5">
        <w:t>(</w:t>
      </w:r>
      <w:r>
        <w:t>см. рисунок 1.7</w:t>
      </w:r>
      <w:r w:rsidRPr="005729A5">
        <w:t>)</w:t>
      </w:r>
      <w:r>
        <w:t xml:space="preserve">. </w:t>
      </w:r>
    </w:p>
    <w:p w14:paraId="38C1DD8F" w14:textId="77777777" w:rsidR="00041B88" w:rsidRPr="005729A5" w:rsidRDefault="00041B88" w:rsidP="00041B88"/>
    <w:p w14:paraId="005D8ED8" w14:textId="77777777" w:rsidR="00041B88" w:rsidRDefault="00041B88" w:rsidP="00041B88">
      <w:pPr>
        <w:jc w:val="center"/>
      </w:pPr>
      <w:r w:rsidRPr="005729A5">
        <w:drawing>
          <wp:inline distT="0" distB="0" distL="0" distR="0" wp14:anchorId="42776A90" wp14:editId="7A3FDC84">
            <wp:extent cx="5303842" cy="1323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127" cy="13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AA6B" w14:textId="77777777" w:rsidR="00041B88" w:rsidRDefault="00041B88" w:rsidP="00041B88">
      <w:pPr>
        <w:jc w:val="center"/>
      </w:pPr>
    </w:p>
    <w:p w14:paraId="78BF9C51" w14:textId="77777777" w:rsidR="00041B88" w:rsidRPr="005729A5" w:rsidRDefault="00041B88" w:rsidP="00041B88">
      <w:pPr>
        <w:jc w:val="center"/>
      </w:pPr>
      <w:r>
        <w:t>Рисунок 1.7 – Окно хостов Windows</w:t>
      </w:r>
      <w:r w:rsidRPr="005729A5">
        <w:t xml:space="preserve"> 2</w:t>
      </w:r>
      <w:r>
        <w:t>k</w:t>
      </w:r>
      <w:r w:rsidRPr="005729A5">
        <w:t>8</w:t>
      </w:r>
    </w:p>
    <w:p w14:paraId="69DCC8A8" w14:textId="73944DA4" w:rsidR="00041B88" w:rsidRDefault="00041B88" w:rsidP="00041B88">
      <w:pPr>
        <w:ind w:firstLine="709"/>
        <w:jc w:val="both"/>
        <w:rPr>
          <w:b/>
        </w:rPr>
      </w:pPr>
      <w:r w:rsidRPr="005729A5">
        <w:rPr>
          <w:b/>
        </w:rPr>
        <w:lastRenderedPageBreak/>
        <w:t>2 ISCSI SAN TRACE</w:t>
      </w:r>
    </w:p>
    <w:p w14:paraId="560AD156" w14:textId="77777777" w:rsidR="00041B88" w:rsidRDefault="00041B88" w:rsidP="00041B88">
      <w:pPr>
        <w:ind w:firstLine="709"/>
        <w:jc w:val="both"/>
      </w:pPr>
    </w:p>
    <w:p w14:paraId="780DB731" w14:textId="77777777" w:rsidR="00041B88" w:rsidRDefault="00041B88" w:rsidP="00041B88">
      <w:pPr>
        <w:ind w:firstLine="709"/>
        <w:jc w:val="both"/>
      </w:pPr>
      <w:r w:rsidRPr="005729A5">
        <w:t xml:space="preserve">Какой </w:t>
      </w:r>
      <w:r>
        <w:t>IP</w:t>
      </w:r>
      <w:r w:rsidRPr="005729A5">
        <w:t xml:space="preserve"> адрес у инициатора?</w:t>
      </w:r>
    </w:p>
    <w:p w14:paraId="4139C2AB" w14:textId="77777777" w:rsidR="00041B88" w:rsidRPr="005729A5" w:rsidRDefault="00041B88" w:rsidP="00041B88">
      <w:pPr>
        <w:ind w:firstLine="709"/>
        <w:jc w:val="both"/>
      </w:pPr>
      <w:r>
        <w:t>172.12.10.10 (см. рисунок 2.1).</w:t>
      </w:r>
    </w:p>
    <w:p w14:paraId="5FEDFB4D" w14:textId="77777777" w:rsidR="00041B88" w:rsidRDefault="00041B88" w:rsidP="00041B88">
      <w:pPr>
        <w:ind w:firstLine="709"/>
        <w:jc w:val="both"/>
      </w:pPr>
      <w:r w:rsidRPr="005729A5">
        <w:t xml:space="preserve">Какой </w:t>
      </w:r>
      <w:r>
        <w:t>IP</w:t>
      </w:r>
      <w:r w:rsidRPr="005729A5">
        <w:t xml:space="preserve"> адрес у цели?</w:t>
      </w:r>
    </w:p>
    <w:p w14:paraId="47CEA95D" w14:textId="77777777" w:rsidR="00041B88" w:rsidRDefault="00041B88" w:rsidP="00041B88">
      <w:pPr>
        <w:ind w:firstLine="709"/>
        <w:jc w:val="both"/>
      </w:pPr>
      <w:r>
        <w:t>172.12.10.4 (</w:t>
      </w:r>
      <w:proofErr w:type="spellStart"/>
      <w:proofErr w:type="gramStart"/>
      <w:r>
        <w:t>см.рисунок</w:t>
      </w:r>
      <w:proofErr w:type="spellEnd"/>
      <w:proofErr w:type="gramEnd"/>
      <w:r>
        <w:t xml:space="preserve"> 2.1).</w:t>
      </w:r>
    </w:p>
    <w:p w14:paraId="5E44404E" w14:textId="77777777" w:rsidR="00041B88" w:rsidRDefault="00041B88" w:rsidP="00041B88">
      <w:pPr>
        <w:ind w:firstLine="709"/>
        <w:jc w:val="both"/>
      </w:pPr>
    </w:p>
    <w:p w14:paraId="7B63E346" w14:textId="77777777" w:rsidR="00041B88" w:rsidRDefault="00041B88" w:rsidP="00041B88">
      <w:pPr>
        <w:jc w:val="center"/>
      </w:pPr>
      <w:r w:rsidRPr="002E4BD6">
        <w:drawing>
          <wp:inline distT="0" distB="0" distL="0" distR="0" wp14:anchorId="7EFBBBB8" wp14:editId="1A5D8725">
            <wp:extent cx="5939790" cy="112839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6B2" w14:textId="77777777" w:rsidR="00041B88" w:rsidRDefault="00041B88" w:rsidP="00041B88">
      <w:pPr>
        <w:ind w:firstLine="709"/>
        <w:jc w:val="both"/>
      </w:pPr>
    </w:p>
    <w:p w14:paraId="6A2914A7" w14:textId="77777777" w:rsidR="00041B88" w:rsidRDefault="00041B88" w:rsidP="00041B88">
      <w:pPr>
        <w:jc w:val="center"/>
      </w:pPr>
      <w:r>
        <w:t xml:space="preserve">Рисунок 2.1 – Главное окно </w:t>
      </w:r>
      <w:proofErr w:type="spellStart"/>
      <w:r>
        <w:t>Wireshark</w:t>
      </w:r>
      <w:proofErr w:type="spellEnd"/>
    </w:p>
    <w:p w14:paraId="450A2A47" w14:textId="77777777" w:rsidR="00041B88" w:rsidRPr="005729A5" w:rsidRDefault="00041B88" w:rsidP="00041B88">
      <w:pPr>
        <w:ind w:firstLine="709"/>
        <w:jc w:val="both"/>
      </w:pPr>
    </w:p>
    <w:p w14:paraId="3204B6F1" w14:textId="77777777" w:rsidR="00041B88" w:rsidRDefault="00041B88" w:rsidP="00041B88">
      <w:pPr>
        <w:ind w:firstLine="709"/>
        <w:jc w:val="both"/>
      </w:pPr>
      <w:r w:rsidRPr="005729A5">
        <w:t xml:space="preserve">Какой фильтр следует использовать, чтобы увидеть только </w:t>
      </w:r>
      <w:proofErr w:type="spellStart"/>
      <w:r>
        <w:t>iSCSI</w:t>
      </w:r>
      <w:proofErr w:type="spellEnd"/>
      <w:r w:rsidRPr="005729A5">
        <w:t xml:space="preserve"> коммуникации?</w:t>
      </w:r>
    </w:p>
    <w:p w14:paraId="79EB0A86" w14:textId="77777777" w:rsidR="00041B88" w:rsidRDefault="00041B88" w:rsidP="00041B88">
      <w:pPr>
        <w:ind w:firstLine="709"/>
        <w:jc w:val="both"/>
      </w:pPr>
      <w:r>
        <w:t xml:space="preserve">Фильтр </w:t>
      </w:r>
      <w:proofErr w:type="spellStart"/>
      <w:r>
        <w:t>iSCSI</w:t>
      </w:r>
      <w:proofErr w:type="spellEnd"/>
      <w:r w:rsidRPr="0088603D">
        <w:t xml:space="preserve"> (</w:t>
      </w:r>
      <w:r>
        <w:t>см. рисунок 2.2</w:t>
      </w:r>
      <w:r w:rsidRPr="0088603D">
        <w:t>)</w:t>
      </w:r>
      <w:r>
        <w:t>.</w:t>
      </w:r>
    </w:p>
    <w:p w14:paraId="48FFA1C1" w14:textId="77777777" w:rsidR="00041B88" w:rsidRDefault="00041B88" w:rsidP="00041B88">
      <w:pPr>
        <w:ind w:firstLine="709"/>
        <w:jc w:val="both"/>
      </w:pPr>
    </w:p>
    <w:p w14:paraId="11ED3252" w14:textId="77777777" w:rsidR="00041B88" w:rsidRDefault="00041B88" w:rsidP="00041B88">
      <w:pPr>
        <w:jc w:val="center"/>
      </w:pPr>
      <w:r w:rsidRPr="002E4BD6">
        <w:drawing>
          <wp:inline distT="0" distB="0" distL="0" distR="0" wp14:anchorId="11164F51" wp14:editId="1FED84BC">
            <wp:extent cx="5939790" cy="235204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3906" w14:textId="77777777" w:rsidR="00041B88" w:rsidRDefault="00041B88" w:rsidP="00041B88">
      <w:pPr>
        <w:jc w:val="center"/>
      </w:pPr>
    </w:p>
    <w:p w14:paraId="2A886EBA" w14:textId="77777777" w:rsidR="00041B88" w:rsidRDefault="00041B88" w:rsidP="00041B88">
      <w:pPr>
        <w:jc w:val="center"/>
      </w:pPr>
      <w:r>
        <w:t>Рисунок 2.2 – Настройка фильтра</w:t>
      </w:r>
    </w:p>
    <w:p w14:paraId="4F0C9D5A" w14:textId="77777777" w:rsidR="00041B88" w:rsidRPr="0088603D" w:rsidRDefault="00041B88" w:rsidP="00041B88">
      <w:pPr>
        <w:ind w:firstLine="709"/>
        <w:jc w:val="both"/>
      </w:pPr>
    </w:p>
    <w:p w14:paraId="31FD5FFC" w14:textId="77777777" w:rsidR="00041B88" w:rsidRDefault="00041B88" w:rsidP="00041B88">
      <w:pPr>
        <w:ind w:firstLine="709"/>
        <w:jc w:val="both"/>
      </w:pPr>
      <w:r w:rsidRPr="005729A5">
        <w:t>Какое название у инициатора?</w:t>
      </w:r>
    </w:p>
    <w:p w14:paraId="60581BAA" w14:textId="77777777" w:rsidR="00041B88" w:rsidRPr="0088603D" w:rsidRDefault="00041B88" w:rsidP="00041B88">
      <w:pPr>
        <w:ind w:firstLine="709"/>
        <w:jc w:val="both"/>
      </w:pPr>
      <w:r>
        <w:t>Vmware</w:t>
      </w:r>
      <w:r w:rsidRPr="0088603D">
        <w:t>_</w:t>
      </w:r>
      <w:r>
        <w:t>b</w:t>
      </w:r>
      <w:r w:rsidRPr="0088603D">
        <w:t>1:7</w:t>
      </w:r>
      <w:r>
        <w:t>f</w:t>
      </w:r>
      <w:r w:rsidRPr="0088603D">
        <w:t>:</w:t>
      </w:r>
      <w:r>
        <w:t>af</w:t>
      </w:r>
      <w:r w:rsidRPr="0088603D">
        <w:t xml:space="preserve"> (</w:t>
      </w:r>
      <w:r>
        <w:t>см. рисунок 2.3</w:t>
      </w:r>
      <w:r w:rsidRPr="0088603D">
        <w:t>)</w:t>
      </w:r>
      <w:r>
        <w:t>.</w:t>
      </w:r>
    </w:p>
    <w:p w14:paraId="2F2A2FC9" w14:textId="77777777" w:rsidR="00041B88" w:rsidRPr="0088603D" w:rsidRDefault="00041B88" w:rsidP="00041B88">
      <w:pPr>
        <w:ind w:firstLine="709"/>
        <w:jc w:val="both"/>
      </w:pPr>
      <w:r w:rsidRPr="0088603D">
        <w:t>Какое название у цели?</w:t>
      </w:r>
    </w:p>
    <w:p w14:paraId="0078027F" w14:textId="77777777" w:rsidR="00041B88" w:rsidRPr="0088603D" w:rsidRDefault="00041B88" w:rsidP="00041B88">
      <w:pPr>
        <w:ind w:firstLine="709"/>
        <w:jc w:val="both"/>
      </w:pPr>
      <w:r>
        <w:t>Cisco</w:t>
      </w:r>
      <w:r w:rsidRPr="0088603D">
        <w:t>_</w:t>
      </w:r>
      <w:r>
        <w:t>a</w:t>
      </w:r>
      <w:r w:rsidRPr="0088603D">
        <w:t>2:16:80 (</w:t>
      </w:r>
      <w:r>
        <w:t>см. рисунок 2.3</w:t>
      </w:r>
      <w:r w:rsidRPr="0088603D">
        <w:t>)</w:t>
      </w:r>
      <w:r>
        <w:t>.</w:t>
      </w:r>
    </w:p>
    <w:p w14:paraId="170478C3" w14:textId="77777777" w:rsidR="00041B88" w:rsidRPr="0088603D" w:rsidRDefault="00041B88" w:rsidP="00041B88">
      <w:pPr>
        <w:ind w:firstLine="709"/>
        <w:jc w:val="both"/>
      </w:pPr>
      <w:r w:rsidRPr="005729A5">
        <w:t>Как</w:t>
      </w:r>
      <w:r w:rsidRPr="0088603D">
        <w:t xml:space="preserve"> </w:t>
      </w:r>
      <w:r w:rsidRPr="005729A5">
        <w:t>настроены</w:t>
      </w:r>
      <w:r w:rsidRPr="0088603D">
        <w:t xml:space="preserve"> </w:t>
      </w:r>
      <w:r w:rsidRPr="005729A5">
        <w:t>следующие</w:t>
      </w:r>
      <w:r w:rsidRPr="0088603D">
        <w:t xml:space="preserve"> </w:t>
      </w:r>
      <w:r w:rsidRPr="005729A5">
        <w:t>опции</w:t>
      </w:r>
      <w:r w:rsidRPr="0088603D">
        <w:t xml:space="preserve">: </w:t>
      </w:r>
      <w:proofErr w:type="spellStart"/>
      <w:r>
        <w:t>HeaderDigest</w:t>
      </w:r>
      <w:proofErr w:type="spellEnd"/>
      <w:r w:rsidRPr="0088603D">
        <w:t xml:space="preserve">, </w:t>
      </w:r>
      <w:proofErr w:type="spellStart"/>
      <w:r>
        <w:t>DataDigest</w:t>
      </w:r>
      <w:proofErr w:type="spellEnd"/>
      <w:r w:rsidRPr="0088603D">
        <w:t xml:space="preserve">, </w:t>
      </w:r>
      <w:proofErr w:type="spellStart"/>
      <w:r>
        <w:t>MaxRecvDataSegmentLength</w:t>
      </w:r>
      <w:proofErr w:type="spellEnd"/>
      <w:r w:rsidRPr="0088603D">
        <w:t>?</w:t>
      </w:r>
    </w:p>
    <w:p w14:paraId="21999447" w14:textId="77777777" w:rsidR="00041B88" w:rsidRPr="0088603D" w:rsidRDefault="00041B88" w:rsidP="00041B88">
      <w:pPr>
        <w:ind w:firstLine="709"/>
        <w:jc w:val="both"/>
      </w:pPr>
      <w:r>
        <w:t>Настройки представлены на рисунке 2.4.</w:t>
      </w:r>
    </w:p>
    <w:p w14:paraId="1BDA390E" w14:textId="77777777" w:rsidR="00041B88" w:rsidRDefault="00041B88" w:rsidP="00041B88">
      <w:pPr>
        <w:ind w:firstLine="709"/>
        <w:jc w:val="both"/>
      </w:pPr>
      <w:r w:rsidRPr="005729A5">
        <w:t xml:space="preserve">Сколько </w:t>
      </w:r>
      <w:proofErr w:type="spellStart"/>
      <w:r>
        <w:t>LUN</w:t>
      </w:r>
      <w:r w:rsidRPr="005729A5">
        <w:t>'</w:t>
      </w:r>
      <w:r>
        <w:t>s</w:t>
      </w:r>
      <w:proofErr w:type="spellEnd"/>
      <w:r w:rsidRPr="005729A5">
        <w:t xml:space="preserve"> доступно данному инициатору?</w:t>
      </w:r>
    </w:p>
    <w:p w14:paraId="1DCB9455" w14:textId="77777777" w:rsidR="00041B88" w:rsidRPr="0088603D" w:rsidRDefault="00041B88" w:rsidP="00041B88">
      <w:pPr>
        <w:ind w:firstLine="709"/>
        <w:jc w:val="both"/>
      </w:pPr>
      <w:r>
        <w:t>1 LUN</w:t>
      </w:r>
      <w:r w:rsidRPr="0088603D">
        <w:t xml:space="preserve"> (</w:t>
      </w:r>
      <w:r>
        <w:t>см. рисунок 2.4</w:t>
      </w:r>
      <w:r w:rsidRPr="0088603D">
        <w:t>)</w:t>
      </w:r>
      <w:r>
        <w:t>.</w:t>
      </w:r>
    </w:p>
    <w:p w14:paraId="26065297" w14:textId="77777777" w:rsidR="00041B88" w:rsidRDefault="00041B88" w:rsidP="00041B88">
      <w:pPr>
        <w:jc w:val="center"/>
      </w:pPr>
      <w:r w:rsidRPr="002E4BD6">
        <w:lastRenderedPageBreak/>
        <w:drawing>
          <wp:inline distT="0" distB="0" distL="0" distR="0" wp14:anchorId="7609DD83" wp14:editId="7383D3C9">
            <wp:extent cx="5939790" cy="10687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348C" w14:textId="77777777" w:rsidR="00041B88" w:rsidRDefault="00041B88" w:rsidP="00041B88">
      <w:pPr>
        <w:jc w:val="center"/>
      </w:pPr>
    </w:p>
    <w:p w14:paraId="6C3BBE34" w14:textId="77777777" w:rsidR="00041B88" w:rsidRDefault="00041B88" w:rsidP="00041B88">
      <w:pPr>
        <w:jc w:val="center"/>
      </w:pPr>
      <w:r>
        <w:t>Рисунок 2.3 – Имена устройств</w:t>
      </w:r>
    </w:p>
    <w:p w14:paraId="4AFCC33B" w14:textId="77777777" w:rsidR="00041B88" w:rsidRDefault="00041B88" w:rsidP="00041B88">
      <w:pPr>
        <w:jc w:val="center"/>
      </w:pPr>
    </w:p>
    <w:p w14:paraId="5DDA8F77" w14:textId="77777777" w:rsidR="00041B88" w:rsidRDefault="00041B88" w:rsidP="00041B88">
      <w:pPr>
        <w:jc w:val="center"/>
      </w:pPr>
      <w:r>
        <w:drawing>
          <wp:inline distT="0" distB="0" distL="0" distR="0" wp14:anchorId="2360C720" wp14:editId="52C3C8E7">
            <wp:extent cx="4471035" cy="2973070"/>
            <wp:effectExtent l="0" t="0" r="5715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AAB0" w14:textId="77777777" w:rsidR="00041B88" w:rsidRDefault="00041B88" w:rsidP="00041B88">
      <w:pPr>
        <w:jc w:val="center"/>
      </w:pPr>
    </w:p>
    <w:p w14:paraId="41A6EF57" w14:textId="77777777" w:rsidR="00041B88" w:rsidRDefault="00041B88" w:rsidP="00041B88">
      <w:pPr>
        <w:jc w:val="center"/>
      </w:pPr>
      <w:r>
        <w:t xml:space="preserve">Рисунок 2.4 – Конфигурация кадра </w:t>
      </w:r>
      <w:proofErr w:type="spellStart"/>
      <w:r>
        <w:t>iSCSI</w:t>
      </w:r>
      <w:proofErr w:type="spellEnd"/>
    </w:p>
    <w:p w14:paraId="3C38A86F" w14:textId="77777777" w:rsidR="00041B88" w:rsidRDefault="00041B88" w:rsidP="00041B88">
      <w:pPr>
        <w:ind w:firstLine="709"/>
        <w:jc w:val="both"/>
      </w:pPr>
    </w:p>
    <w:p w14:paraId="6443A162" w14:textId="77777777" w:rsidR="00041B88" w:rsidRDefault="00041B8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4A27D45" w14:textId="2613E4F7" w:rsidR="00041B88" w:rsidRPr="00041B88" w:rsidRDefault="00041B88" w:rsidP="00041B88">
      <w:pPr>
        <w:ind w:firstLine="709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3 </w:t>
      </w:r>
      <w:r w:rsidRPr="006C3579">
        <w:rPr>
          <w:b/>
        </w:rPr>
        <w:t>ЗАКЛЮЧЕНИЕ</w:t>
      </w:r>
    </w:p>
    <w:p w14:paraId="48AC9CD4" w14:textId="77777777" w:rsidR="00041B88" w:rsidRDefault="00041B88" w:rsidP="00041B88">
      <w:pPr>
        <w:ind w:firstLine="709"/>
        <w:jc w:val="both"/>
      </w:pPr>
    </w:p>
    <w:p w14:paraId="210945E9" w14:textId="77777777" w:rsidR="00041B88" w:rsidRPr="006C3579" w:rsidRDefault="00041B88" w:rsidP="00041B88">
      <w:pPr>
        <w:ind w:firstLine="708"/>
        <w:jc w:val="both"/>
      </w:pPr>
      <w:r>
        <w:t xml:space="preserve">В ходе лабораторной работы №4 </w:t>
      </w:r>
      <w:r w:rsidRPr="002E4BD6">
        <w:t>был</w:t>
      </w:r>
      <w:r>
        <w:t>а произведена</w:t>
      </w:r>
      <w:r w:rsidRPr="002E4BD6">
        <w:t xml:space="preserve"> настро</w:t>
      </w:r>
      <w:r>
        <w:t xml:space="preserve">йка </w:t>
      </w:r>
      <w:r w:rsidRPr="002E4BD6">
        <w:t>интерфейс</w:t>
      </w:r>
      <w:r>
        <w:t>а</w:t>
      </w:r>
      <w:r w:rsidRPr="002E4BD6">
        <w:t xml:space="preserve"> и было обеспечено хранилище в </w:t>
      </w:r>
      <w:proofErr w:type="spellStart"/>
      <w:r>
        <w:t>iSCSI</w:t>
      </w:r>
      <w:proofErr w:type="spellEnd"/>
      <w:r w:rsidRPr="002E4BD6">
        <w:t xml:space="preserve"> </w:t>
      </w:r>
      <w:r>
        <w:t>SAN.</w:t>
      </w:r>
    </w:p>
    <w:p w14:paraId="1CE279D6" w14:textId="56A98071" w:rsidR="00046FED" w:rsidRPr="00046FED" w:rsidRDefault="00046FED" w:rsidP="00041B88">
      <w:pPr>
        <w:ind w:firstLine="709"/>
        <w:jc w:val="both"/>
      </w:pPr>
    </w:p>
    <w:sectPr w:rsidR="00046FED" w:rsidRPr="00046FED" w:rsidSect="00875B65">
      <w:footerReference w:type="default" r:id="rId22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E34DC" w14:textId="77777777" w:rsidR="00CF5DED" w:rsidRDefault="00CF5DED">
      <w:r>
        <w:separator/>
      </w:r>
    </w:p>
  </w:endnote>
  <w:endnote w:type="continuationSeparator" w:id="0">
    <w:p w14:paraId="04B7C016" w14:textId="77777777" w:rsidR="00CF5DED" w:rsidRDefault="00CF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731672"/>
      <w:docPartObj>
        <w:docPartGallery w:val="Page Numbers (Bottom of Page)"/>
        <w:docPartUnique/>
      </w:docPartObj>
    </w:sdtPr>
    <w:sdtContent>
      <w:p w14:paraId="656910DF" w14:textId="77777777" w:rsidR="001D05D2" w:rsidRDefault="001D05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93320" w14:textId="77777777" w:rsidR="001D05D2" w:rsidRDefault="001D05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F9DE" w14:textId="77777777" w:rsidR="00886253" w:rsidRDefault="00886253">
    <w:pPr>
      <w:pStyle w:val="a3"/>
      <w:jc w:val="right"/>
    </w:pPr>
  </w:p>
  <w:p w14:paraId="403185DA" w14:textId="77777777" w:rsidR="006F03BB" w:rsidRDefault="006F03B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2056424459"/>
      <w:docPartObj>
        <w:docPartGallery w:val="Page Numbers (Bottom of Page)"/>
        <w:docPartUnique/>
      </w:docPartObj>
    </w:sdtPr>
    <w:sdtContent>
      <w:p w14:paraId="6F8B8363" w14:textId="26852DE1" w:rsidR="0013397E" w:rsidRDefault="0013397E" w:rsidP="00656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6BD85AEA" w14:textId="10BA5A05" w:rsidR="001D05D2" w:rsidRDefault="001D05D2" w:rsidP="0013397E">
    <w:pPr>
      <w:pStyle w:val="a3"/>
      <w:ind w:right="360"/>
      <w:jc w:val="right"/>
    </w:pPr>
  </w:p>
  <w:p w14:paraId="6624C023" w14:textId="77777777" w:rsidR="001D05D2" w:rsidRDefault="001D05D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331581"/>
      <w:docPartObj>
        <w:docPartGallery w:val="Page Numbers (Bottom of Page)"/>
        <w:docPartUnique/>
      </w:docPartObj>
    </w:sdtPr>
    <w:sdtContent>
      <w:p w14:paraId="3BFF1B30" w14:textId="77777777" w:rsidR="00E71E17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E4BD6">
          <w:t>6</w:t>
        </w:r>
        <w:r>
          <w:fldChar w:fldCharType="end"/>
        </w:r>
      </w:p>
    </w:sdtContent>
  </w:sdt>
  <w:p w14:paraId="44C2CF0A" w14:textId="77777777" w:rsidR="00E71E17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46FB5" w14:textId="77777777" w:rsidR="00CF5DED" w:rsidRDefault="00CF5DED">
      <w:r>
        <w:separator/>
      </w:r>
    </w:p>
  </w:footnote>
  <w:footnote w:type="continuationSeparator" w:id="0">
    <w:p w14:paraId="6DCA35CF" w14:textId="77777777" w:rsidR="00CF5DED" w:rsidRDefault="00CF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02AF3"/>
    <w:multiLevelType w:val="multilevel"/>
    <w:tmpl w:val="C9F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151B"/>
    <w:multiLevelType w:val="hybridMultilevel"/>
    <w:tmpl w:val="D57694D6"/>
    <w:lvl w:ilvl="0" w:tplc="9782C93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44EE2"/>
    <w:multiLevelType w:val="multilevel"/>
    <w:tmpl w:val="FB8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658"/>
    <w:multiLevelType w:val="hybridMultilevel"/>
    <w:tmpl w:val="DACA1E60"/>
    <w:lvl w:ilvl="0" w:tplc="0B04E1B0">
      <w:start w:val="1"/>
      <w:numFmt w:val="decimal"/>
      <w:lvlText w:val="%1"/>
      <w:lvlJc w:val="left"/>
      <w:pPr>
        <w:ind w:left="1068" w:hanging="360"/>
      </w:pPr>
      <w:rPr>
        <w:rFonts w:ascii="Times New Roman" w:eastAsiaTheme="majorEastAsia" w:hAnsi="Times New Roman" w:cs="Mang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FD6995"/>
    <w:multiLevelType w:val="hybridMultilevel"/>
    <w:tmpl w:val="77989D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F815BB6"/>
    <w:multiLevelType w:val="multilevel"/>
    <w:tmpl w:val="232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B29"/>
    <w:multiLevelType w:val="multilevel"/>
    <w:tmpl w:val="6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439"/>
    <w:multiLevelType w:val="multilevel"/>
    <w:tmpl w:val="3F9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8920561"/>
    <w:multiLevelType w:val="multilevel"/>
    <w:tmpl w:val="FB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5D3F"/>
    <w:multiLevelType w:val="multilevel"/>
    <w:tmpl w:val="E4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00B4"/>
    <w:multiLevelType w:val="hybridMultilevel"/>
    <w:tmpl w:val="4A1A19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39C4583"/>
    <w:multiLevelType w:val="multilevel"/>
    <w:tmpl w:val="D4045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DD0C29"/>
    <w:multiLevelType w:val="multilevel"/>
    <w:tmpl w:val="4A3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5B6"/>
    <w:multiLevelType w:val="hybridMultilevel"/>
    <w:tmpl w:val="6C8468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923F6"/>
    <w:multiLevelType w:val="multilevel"/>
    <w:tmpl w:val="9E8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C71F7"/>
    <w:multiLevelType w:val="multilevel"/>
    <w:tmpl w:val="C96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253CE"/>
    <w:multiLevelType w:val="hybridMultilevel"/>
    <w:tmpl w:val="85A48E22"/>
    <w:lvl w:ilvl="0" w:tplc="C1BE41AC">
      <w:start w:val="1"/>
      <w:numFmt w:val="bullet"/>
      <w:lvlText w:val="–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649035F8"/>
    <w:multiLevelType w:val="hybridMultilevel"/>
    <w:tmpl w:val="5A72559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717789"/>
    <w:multiLevelType w:val="multilevel"/>
    <w:tmpl w:val="3B7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C75E3"/>
    <w:multiLevelType w:val="multilevel"/>
    <w:tmpl w:val="8CA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B69CD"/>
    <w:multiLevelType w:val="hybridMultilevel"/>
    <w:tmpl w:val="79C27C5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59480985">
    <w:abstractNumId w:val="16"/>
  </w:num>
  <w:num w:numId="2" w16cid:durableId="903879171">
    <w:abstractNumId w:val="11"/>
  </w:num>
  <w:num w:numId="3" w16cid:durableId="786892513">
    <w:abstractNumId w:val="10"/>
  </w:num>
  <w:num w:numId="4" w16cid:durableId="889809492">
    <w:abstractNumId w:val="1"/>
  </w:num>
  <w:num w:numId="5" w16cid:durableId="682440377">
    <w:abstractNumId w:val="25"/>
  </w:num>
  <w:num w:numId="6" w16cid:durableId="840391190">
    <w:abstractNumId w:val="0"/>
  </w:num>
  <w:num w:numId="7" w16cid:durableId="609513411">
    <w:abstractNumId w:val="12"/>
  </w:num>
  <w:num w:numId="8" w16cid:durableId="1974095556">
    <w:abstractNumId w:val="24"/>
  </w:num>
  <w:num w:numId="9" w16cid:durableId="1891265175">
    <w:abstractNumId w:val="7"/>
  </w:num>
  <w:num w:numId="10" w16cid:durableId="1013923092">
    <w:abstractNumId w:val="8"/>
  </w:num>
  <w:num w:numId="11" w16cid:durableId="1668290575">
    <w:abstractNumId w:val="14"/>
  </w:num>
  <w:num w:numId="12" w16cid:durableId="287785369">
    <w:abstractNumId w:val="2"/>
  </w:num>
  <w:num w:numId="13" w16cid:durableId="1847935872">
    <w:abstractNumId w:val="27"/>
  </w:num>
  <w:num w:numId="14" w16cid:durableId="1082340588">
    <w:abstractNumId w:val="13"/>
  </w:num>
  <w:num w:numId="15" w16cid:durableId="446314881">
    <w:abstractNumId w:val="18"/>
  </w:num>
  <w:num w:numId="16" w16cid:durableId="1732577677">
    <w:abstractNumId w:val="21"/>
  </w:num>
  <w:num w:numId="17" w16cid:durableId="107436912">
    <w:abstractNumId w:val="4"/>
  </w:num>
  <w:num w:numId="18" w16cid:durableId="707487997">
    <w:abstractNumId w:val="20"/>
  </w:num>
  <w:num w:numId="19" w16cid:durableId="3896050">
    <w:abstractNumId w:val="9"/>
  </w:num>
  <w:num w:numId="20" w16cid:durableId="1083181682">
    <w:abstractNumId w:val="3"/>
  </w:num>
  <w:num w:numId="21" w16cid:durableId="1728914135">
    <w:abstractNumId w:val="15"/>
  </w:num>
  <w:num w:numId="22" w16cid:durableId="1670936408">
    <w:abstractNumId w:val="23"/>
  </w:num>
  <w:num w:numId="23" w16cid:durableId="1152410530">
    <w:abstractNumId w:val="28"/>
  </w:num>
  <w:num w:numId="24" w16cid:durableId="26830967">
    <w:abstractNumId w:val="19"/>
  </w:num>
  <w:num w:numId="25" w16cid:durableId="1535117400">
    <w:abstractNumId w:val="26"/>
  </w:num>
  <w:num w:numId="26" w16cid:durableId="941033949">
    <w:abstractNumId w:val="6"/>
  </w:num>
  <w:num w:numId="27" w16cid:durableId="1959487808">
    <w:abstractNumId w:val="5"/>
  </w:num>
  <w:num w:numId="28" w16cid:durableId="2054764811">
    <w:abstractNumId w:val="17"/>
  </w:num>
  <w:num w:numId="29" w16cid:durableId="14170910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2"/>
    <w:rsid w:val="00001596"/>
    <w:rsid w:val="00002802"/>
    <w:rsid w:val="00002C11"/>
    <w:rsid w:val="00003758"/>
    <w:rsid w:val="00003C00"/>
    <w:rsid w:val="0000601B"/>
    <w:rsid w:val="00010FDF"/>
    <w:rsid w:val="00011293"/>
    <w:rsid w:val="00011521"/>
    <w:rsid w:val="00012114"/>
    <w:rsid w:val="00013157"/>
    <w:rsid w:val="0001404B"/>
    <w:rsid w:val="00014506"/>
    <w:rsid w:val="00017EED"/>
    <w:rsid w:val="0002046E"/>
    <w:rsid w:val="00020480"/>
    <w:rsid w:val="00020E02"/>
    <w:rsid w:val="000213CA"/>
    <w:rsid w:val="0002319A"/>
    <w:rsid w:val="00024983"/>
    <w:rsid w:val="000250C3"/>
    <w:rsid w:val="00032185"/>
    <w:rsid w:val="000331E4"/>
    <w:rsid w:val="00033836"/>
    <w:rsid w:val="0003614F"/>
    <w:rsid w:val="00037396"/>
    <w:rsid w:val="00040B92"/>
    <w:rsid w:val="00041B88"/>
    <w:rsid w:val="00042EDC"/>
    <w:rsid w:val="0004413A"/>
    <w:rsid w:val="00044376"/>
    <w:rsid w:val="000449B3"/>
    <w:rsid w:val="0004524E"/>
    <w:rsid w:val="00046FED"/>
    <w:rsid w:val="00047432"/>
    <w:rsid w:val="00050D42"/>
    <w:rsid w:val="000513EE"/>
    <w:rsid w:val="00051770"/>
    <w:rsid w:val="000520FF"/>
    <w:rsid w:val="00052511"/>
    <w:rsid w:val="000545B0"/>
    <w:rsid w:val="00061442"/>
    <w:rsid w:val="00062E21"/>
    <w:rsid w:val="0006337A"/>
    <w:rsid w:val="0006560C"/>
    <w:rsid w:val="000667EB"/>
    <w:rsid w:val="00067C2D"/>
    <w:rsid w:val="000724A8"/>
    <w:rsid w:val="00072C6B"/>
    <w:rsid w:val="00076715"/>
    <w:rsid w:val="00077541"/>
    <w:rsid w:val="000834D7"/>
    <w:rsid w:val="00083E40"/>
    <w:rsid w:val="0008436B"/>
    <w:rsid w:val="00084A8E"/>
    <w:rsid w:val="00084DD5"/>
    <w:rsid w:val="00084E18"/>
    <w:rsid w:val="00085C49"/>
    <w:rsid w:val="00086D0E"/>
    <w:rsid w:val="00087876"/>
    <w:rsid w:val="00091132"/>
    <w:rsid w:val="00091382"/>
    <w:rsid w:val="00091E12"/>
    <w:rsid w:val="0009563E"/>
    <w:rsid w:val="0009650C"/>
    <w:rsid w:val="00096851"/>
    <w:rsid w:val="000972FE"/>
    <w:rsid w:val="000A1066"/>
    <w:rsid w:val="000A2BD6"/>
    <w:rsid w:val="000A3159"/>
    <w:rsid w:val="000B0011"/>
    <w:rsid w:val="000B39C7"/>
    <w:rsid w:val="000B46E1"/>
    <w:rsid w:val="000B484C"/>
    <w:rsid w:val="000B4AA8"/>
    <w:rsid w:val="000B65E2"/>
    <w:rsid w:val="000B798B"/>
    <w:rsid w:val="000C1A3E"/>
    <w:rsid w:val="000C22A9"/>
    <w:rsid w:val="000C415F"/>
    <w:rsid w:val="000C56A3"/>
    <w:rsid w:val="000D021E"/>
    <w:rsid w:val="000D028D"/>
    <w:rsid w:val="000D3FE8"/>
    <w:rsid w:val="000D409F"/>
    <w:rsid w:val="000D46A9"/>
    <w:rsid w:val="000D5F92"/>
    <w:rsid w:val="000E0041"/>
    <w:rsid w:val="000E1451"/>
    <w:rsid w:val="000E18BA"/>
    <w:rsid w:val="000E195C"/>
    <w:rsid w:val="000E26D2"/>
    <w:rsid w:val="000E2972"/>
    <w:rsid w:val="000E557B"/>
    <w:rsid w:val="000F06C7"/>
    <w:rsid w:val="000F1F6E"/>
    <w:rsid w:val="000F32B4"/>
    <w:rsid w:val="000F3DA8"/>
    <w:rsid w:val="000F4913"/>
    <w:rsid w:val="000F4BEA"/>
    <w:rsid w:val="000F5CE5"/>
    <w:rsid w:val="00101BAB"/>
    <w:rsid w:val="001024C5"/>
    <w:rsid w:val="00103084"/>
    <w:rsid w:val="00104189"/>
    <w:rsid w:val="00104D76"/>
    <w:rsid w:val="001058A1"/>
    <w:rsid w:val="00106F5B"/>
    <w:rsid w:val="00107469"/>
    <w:rsid w:val="00110237"/>
    <w:rsid w:val="00110FD0"/>
    <w:rsid w:val="00112BD7"/>
    <w:rsid w:val="00113B05"/>
    <w:rsid w:val="0011639D"/>
    <w:rsid w:val="001169FB"/>
    <w:rsid w:val="00116AD1"/>
    <w:rsid w:val="00121719"/>
    <w:rsid w:val="00124BED"/>
    <w:rsid w:val="0012601A"/>
    <w:rsid w:val="001265D4"/>
    <w:rsid w:val="001270A1"/>
    <w:rsid w:val="001273D6"/>
    <w:rsid w:val="00130AC2"/>
    <w:rsid w:val="001323F0"/>
    <w:rsid w:val="00132AE6"/>
    <w:rsid w:val="0013397E"/>
    <w:rsid w:val="00135D40"/>
    <w:rsid w:val="00136DCF"/>
    <w:rsid w:val="0013747E"/>
    <w:rsid w:val="00141432"/>
    <w:rsid w:val="00141591"/>
    <w:rsid w:val="001450CE"/>
    <w:rsid w:val="001463F3"/>
    <w:rsid w:val="001467C1"/>
    <w:rsid w:val="00147F23"/>
    <w:rsid w:val="00147F9A"/>
    <w:rsid w:val="00147FD3"/>
    <w:rsid w:val="00150122"/>
    <w:rsid w:val="00150828"/>
    <w:rsid w:val="0015167A"/>
    <w:rsid w:val="00153144"/>
    <w:rsid w:val="001544D1"/>
    <w:rsid w:val="001548AE"/>
    <w:rsid w:val="001550D8"/>
    <w:rsid w:val="00155F63"/>
    <w:rsid w:val="00156EFC"/>
    <w:rsid w:val="00157139"/>
    <w:rsid w:val="00157F88"/>
    <w:rsid w:val="001605D2"/>
    <w:rsid w:val="00160856"/>
    <w:rsid w:val="00161BDA"/>
    <w:rsid w:val="00162225"/>
    <w:rsid w:val="001634B2"/>
    <w:rsid w:val="00164601"/>
    <w:rsid w:val="00165237"/>
    <w:rsid w:val="001666D1"/>
    <w:rsid w:val="001669EE"/>
    <w:rsid w:val="001679ED"/>
    <w:rsid w:val="00167D7B"/>
    <w:rsid w:val="001711CE"/>
    <w:rsid w:val="00171B5A"/>
    <w:rsid w:val="001725AC"/>
    <w:rsid w:val="00173145"/>
    <w:rsid w:val="00173BB3"/>
    <w:rsid w:val="00181BF6"/>
    <w:rsid w:val="00182142"/>
    <w:rsid w:val="001859F0"/>
    <w:rsid w:val="00185E2D"/>
    <w:rsid w:val="00186EA8"/>
    <w:rsid w:val="0019168F"/>
    <w:rsid w:val="00191A14"/>
    <w:rsid w:val="001938AE"/>
    <w:rsid w:val="00195155"/>
    <w:rsid w:val="00196BEC"/>
    <w:rsid w:val="0019764F"/>
    <w:rsid w:val="001A0EE4"/>
    <w:rsid w:val="001A0F01"/>
    <w:rsid w:val="001A1586"/>
    <w:rsid w:val="001A2024"/>
    <w:rsid w:val="001A2961"/>
    <w:rsid w:val="001A48A5"/>
    <w:rsid w:val="001A493C"/>
    <w:rsid w:val="001A6EB8"/>
    <w:rsid w:val="001B03E7"/>
    <w:rsid w:val="001B1A0E"/>
    <w:rsid w:val="001B629F"/>
    <w:rsid w:val="001B7176"/>
    <w:rsid w:val="001B7CA0"/>
    <w:rsid w:val="001C1FB5"/>
    <w:rsid w:val="001C2F1A"/>
    <w:rsid w:val="001C4022"/>
    <w:rsid w:val="001C6694"/>
    <w:rsid w:val="001D02DF"/>
    <w:rsid w:val="001D05D2"/>
    <w:rsid w:val="001D0834"/>
    <w:rsid w:val="001D7879"/>
    <w:rsid w:val="001E1E20"/>
    <w:rsid w:val="001E223C"/>
    <w:rsid w:val="001E7E18"/>
    <w:rsid w:val="001F308D"/>
    <w:rsid w:val="001F323D"/>
    <w:rsid w:val="001F3E28"/>
    <w:rsid w:val="001F4E26"/>
    <w:rsid w:val="001F58E9"/>
    <w:rsid w:val="001F5A55"/>
    <w:rsid w:val="001F77CB"/>
    <w:rsid w:val="00201625"/>
    <w:rsid w:val="00201A19"/>
    <w:rsid w:val="0020245C"/>
    <w:rsid w:val="0020388D"/>
    <w:rsid w:val="002057AC"/>
    <w:rsid w:val="00206312"/>
    <w:rsid w:val="00206F61"/>
    <w:rsid w:val="00210F18"/>
    <w:rsid w:val="00212FDC"/>
    <w:rsid w:val="002139D2"/>
    <w:rsid w:val="00213BFE"/>
    <w:rsid w:val="00213CAD"/>
    <w:rsid w:val="0021576D"/>
    <w:rsid w:val="00220B75"/>
    <w:rsid w:val="002214EA"/>
    <w:rsid w:val="002216DA"/>
    <w:rsid w:val="0022203C"/>
    <w:rsid w:val="00223E7F"/>
    <w:rsid w:val="002241B1"/>
    <w:rsid w:val="00227A1B"/>
    <w:rsid w:val="002349A3"/>
    <w:rsid w:val="00236BDC"/>
    <w:rsid w:val="002370BE"/>
    <w:rsid w:val="0024069E"/>
    <w:rsid w:val="002425EF"/>
    <w:rsid w:val="00242BCB"/>
    <w:rsid w:val="0024552A"/>
    <w:rsid w:val="00246194"/>
    <w:rsid w:val="00246E07"/>
    <w:rsid w:val="00247EFD"/>
    <w:rsid w:val="00250F15"/>
    <w:rsid w:val="00251180"/>
    <w:rsid w:val="00251710"/>
    <w:rsid w:val="00253515"/>
    <w:rsid w:val="00253D6B"/>
    <w:rsid w:val="00254839"/>
    <w:rsid w:val="002567F2"/>
    <w:rsid w:val="00261E6C"/>
    <w:rsid w:val="0026267B"/>
    <w:rsid w:val="002628A3"/>
    <w:rsid w:val="0026440F"/>
    <w:rsid w:val="00264CBE"/>
    <w:rsid w:val="0026561A"/>
    <w:rsid w:val="00265AD2"/>
    <w:rsid w:val="00266DF9"/>
    <w:rsid w:val="00271F63"/>
    <w:rsid w:val="00274B72"/>
    <w:rsid w:val="00275C16"/>
    <w:rsid w:val="00275E4C"/>
    <w:rsid w:val="002762F2"/>
    <w:rsid w:val="0027751F"/>
    <w:rsid w:val="002803C0"/>
    <w:rsid w:val="002815C0"/>
    <w:rsid w:val="00285AFE"/>
    <w:rsid w:val="00285E6C"/>
    <w:rsid w:val="002870B5"/>
    <w:rsid w:val="00287353"/>
    <w:rsid w:val="00292350"/>
    <w:rsid w:val="002965F5"/>
    <w:rsid w:val="00296E22"/>
    <w:rsid w:val="002A3310"/>
    <w:rsid w:val="002A33B2"/>
    <w:rsid w:val="002A3573"/>
    <w:rsid w:val="002B17DA"/>
    <w:rsid w:val="002B32BA"/>
    <w:rsid w:val="002B44D3"/>
    <w:rsid w:val="002C00DD"/>
    <w:rsid w:val="002C0AE5"/>
    <w:rsid w:val="002C1473"/>
    <w:rsid w:val="002C1F0A"/>
    <w:rsid w:val="002C23A8"/>
    <w:rsid w:val="002C24BA"/>
    <w:rsid w:val="002C3480"/>
    <w:rsid w:val="002C3BF7"/>
    <w:rsid w:val="002C40EA"/>
    <w:rsid w:val="002C485E"/>
    <w:rsid w:val="002C51A8"/>
    <w:rsid w:val="002C5D46"/>
    <w:rsid w:val="002C6D86"/>
    <w:rsid w:val="002C7067"/>
    <w:rsid w:val="002C7E29"/>
    <w:rsid w:val="002D1A1C"/>
    <w:rsid w:val="002D3158"/>
    <w:rsid w:val="002D36C5"/>
    <w:rsid w:val="002D5793"/>
    <w:rsid w:val="002D590C"/>
    <w:rsid w:val="002D723F"/>
    <w:rsid w:val="002E01C4"/>
    <w:rsid w:val="002E0A4D"/>
    <w:rsid w:val="002E1045"/>
    <w:rsid w:val="002E1545"/>
    <w:rsid w:val="002E1A52"/>
    <w:rsid w:val="002E1BCE"/>
    <w:rsid w:val="002E4D8C"/>
    <w:rsid w:val="002E51FD"/>
    <w:rsid w:val="002E5D7B"/>
    <w:rsid w:val="002F0878"/>
    <w:rsid w:val="002F10B9"/>
    <w:rsid w:val="002F46F3"/>
    <w:rsid w:val="002F55CE"/>
    <w:rsid w:val="002F7DBF"/>
    <w:rsid w:val="0030065A"/>
    <w:rsid w:val="00303B46"/>
    <w:rsid w:val="00303BAC"/>
    <w:rsid w:val="00303CA7"/>
    <w:rsid w:val="0030427F"/>
    <w:rsid w:val="003062CA"/>
    <w:rsid w:val="00307183"/>
    <w:rsid w:val="0030772B"/>
    <w:rsid w:val="003106D2"/>
    <w:rsid w:val="00313DFE"/>
    <w:rsid w:val="00314D33"/>
    <w:rsid w:val="003211B0"/>
    <w:rsid w:val="003216F3"/>
    <w:rsid w:val="00322DD2"/>
    <w:rsid w:val="003234F6"/>
    <w:rsid w:val="00323B98"/>
    <w:rsid w:val="00323C16"/>
    <w:rsid w:val="00324705"/>
    <w:rsid w:val="00324824"/>
    <w:rsid w:val="00324D1D"/>
    <w:rsid w:val="00325D3A"/>
    <w:rsid w:val="00326675"/>
    <w:rsid w:val="003271AF"/>
    <w:rsid w:val="00333951"/>
    <w:rsid w:val="003339FE"/>
    <w:rsid w:val="00336514"/>
    <w:rsid w:val="00337391"/>
    <w:rsid w:val="003378ED"/>
    <w:rsid w:val="00341714"/>
    <w:rsid w:val="00341AA1"/>
    <w:rsid w:val="003443A0"/>
    <w:rsid w:val="00344C40"/>
    <w:rsid w:val="00345941"/>
    <w:rsid w:val="0034622C"/>
    <w:rsid w:val="00346BE8"/>
    <w:rsid w:val="00347A8E"/>
    <w:rsid w:val="00350308"/>
    <w:rsid w:val="00352011"/>
    <w:rsid w:val="0035270D"/>
    <w:rsid w:val="00353FA8"/>
    <w:rsid w:val="00354064"/>
    <w:rsid w:val="00354261"/>
    <w:rsid w:val="0035485B"/>
    <w:rsid w:val="00355F91"/>
    <w:rsid w:val="003565D2"/>
    <w:rsid w:val="00356ADC"/>
    <w:rsid w:val="00357D88"/>
    <w:rsid w:val="003616A5"/>
    <w:rsid w:val="0036205E"/>
    <w:rsid w:val="00362568"/>
    <w:rsid w:val="003637D9"/>
    <w:rsid w:val="0036415C"/>
    <w:rsid w:val="00365246"/>
    <w:rsid w:val="00365D0F"/>
    <w:rsid w:val="00366194"/>
    <w:rsid w:val="003667EE"/>
    <w:rsid w:val="0036765A"/>
    <w:rsid w:val="00372927"/>
    <w:rsid w:val="00372EDE"/>
    <w:rsid w:val="00375AE3"/>
    <w:rsid w:val="0037630A"/>
    <w:rsid w:val="00377CC4"/>
    <w:rsid w:val="003801D6"/>
    <w:rsid w:val="00381B88"/>
    <w:rsid w:val="00382871"/>
    <w:rsid w:val="00382A9B"/>
    <w:rsid w:val="0038420F"/>
    <w:rsid w:val="003849E5"/>
    <w:rsid w:val="00384F8A"/>
    <w:rsid w:val="00386CC5"/>
    <w:rsid w:val="00387A39"/>
    <w:rsid w:val="00390866"/>
    <w:rsid w:val="0039229C"/>
    <w:rsid w:val="00392325"/>
    <w:rsid w:val="0039397D"/>
    <w:rsid w:val="003941A4"/>
    <w:rsid w:val="0039472A"/>
    <w:rsid w:val="003956D2"/>
    <w:rsid w:val="00396097"/>
    <w:rsid w:val="003A1C2A"/>
    <w:rsid w:val="003A5332"/>
    <w:rsid w:val="003A5911"/>
    <w:rsid w:val="003A698F"/>
    <w:rsid w:val="003A72C1"/>
    <w:rsid w:val="003A74A5"/>
    <w:rsid w:val="003B33CF"/>
    <w:rsid w:val="003B6249"/>
    <w:rsid w:val="003B62AA"/>
    <w:rsid w:val="003C20D0"/>
    <w:rsid w:val="003C2301"/>
    <w:rsid w:val="003C23EA"/>
    <w:rsid w:val="003C4791"/>
    <w:rsid w:val="003C492C"/>
    <w:rsid w:val="003C5DAD"/>
    <w:rsid w:val="003C7289"/>
    <w:rsid w:val="003C7F7B"/>
    <w:rsid w:val="003D1B5F"/>
    <w:rsid w:val="003D4132"/>
    <w:rsid w:val="003D7004"/>
    <w:rsid w:val="003D72B5"/>
    <w:rsid w:val="003E4B28"/>
    <w:rsid w:val="003E5836"/>
    <w:rsid w:val="003E5ADE"/>
    <w:rsid w:val="003E5EA2"/>
    <w:rsid w:val="003E68D4"/>
    <w:rsid w:val="003E6D3F"/>
    <w:rsid w:val="003F0747"/>
    <w:rsid w:val="003F0AD1"/>
    <w:rsid w:val="003F117F"/>
    <w:rsid w:val="003F1601"/>
    <w:rsid w:val="003F4576"/>
    <w:rsid w:val="003F457F"/>
    <w:rsid w:val="003F57A2"/>
    <w:rsid w:val="003F57C8"/>
    <w:rsid w:val="003F5852"/>
    <w:rsid w:val="003F61AC"/>
    <w:rsid w:val="003F752D"/>
    <w:rsid w:val="0040052B"/>
    <w:rsid w:val="004031DB"/>
    <w:rsid w:val="004039C2"/>
    <w:rsid w:val="00410D05"/>
    <w:rsid w:val="0041105D"/>
    <w:rsid w:val="00411D9A"/>
    <w:rsid w:val="00412D3E"/>
    <w:rsid w:val="00412F43"/>
    <w:rsid w:val="00413B44"/>
    <w:rsid w:val="00414547"/>
    <w:rsid w:val="00414CAD"/>
    <w:rsid w:val="0041554C"/>
    <w:rsid w:val="00421300"/>
    <w:rsid w:val="0042134C"/>
    <w:rsid w:val="00422B0D"/>
    <w:rsid w:val="0043042F"/>
    <w:rsid w:val="004304F0"/>
    <w:rsid w:val="00432F0F"/>
    <w:rsid w:val="0043315E"/>
    <w:rsid w:val="0043332C"/>
    <w:rsid w:val="00433CFD"/>
    <w:rsid w:val="00434D80"/>
    <w:rsid w:val="00435F22"/>
    <w:rsid w:val="00436667"/>
    <w:rsid w:val="00441E81"/>
    <w:rsid w:val="00441F55"/>
    <w:rsid w:val="00444213"/>
    <w:rsid w:val="00452468"/>
    <w:rsid w:val="004557EF"/>
    <w:rsid w:val="00455CE4"/>
    <w:rsid w:val="004602A6"/>
    <w:rsid w:val="004602CB"/>
    <w:rsid w:val="0046144A"/>
    <w:rsid w:val="004626C2"/>
    <w:rsid w:val="004659DD"/>
    <w:rsid w:val="004659F5"/>
    <w:rsid w:val="00466C4D"/>
    <w:rsid w:val="004701FB"/>
    <w:rsid w:val="00473861"/>
    <w:rsid w:val="00480638"/>
    <w:rsid w:val="00482626"/>
    <w:rsid w:val="00483890"/>
    <w:rsid w:val="00483C10"/>
    <w:rsid w:val="00484146"/>
    <w:rsid w:val="00484771"/>
    <w:rsid w:val="00487C85"/>
    <w:rsid w:val="004909EF"/>
    <w:rsid w:val="00490A21"/>
    <w:rsid w:val="00490B0B"/>
    <w:rsid w:val="00491646"/>
    <w:rsid w:val="00491A68"/>
    <w:rsid w:val="00491FD1"/>
    <w:rsid w:val="0049204B"/>
    <w:rsid w:val="00493C3E"/>
    <w:rsid w:val="004966CE"/>
    <w:rsid w:val="004A0507"/>
    <w:rsid w:val="004A1BDC"/>
    <w:rsid w:val="004A2396"/>
    <w:rsid w:val="004A4324"/>
    <w:rsid w:val="004A4A98"/>
    <w:rsid w:val="004A5675"/>
    <w:rsid w:val="004A5B84"/>
    <w:rsid w:val="004A7544"/>
    <w:rsid w:val="004A7D43"/>
    <w:rsid w:val="004B1F7B"/>
    <w:rsid w:val="004B2F5B"/>
    <w:rsid w:val="004B30CD"/>
    <w:rsid w:val="004B67A8"/>
    <w:rsid w:val="004B708E"/>
    <w:rsid w:val="004C0F09"/>
    <w:rsid w:val="004C1A10"/>
    <w:rsid w:val="004C32F7"/>
    <w:rsid w:val="004C5975"/>
    <w:rsid w:val="004C5A16"/>
    <w:rsid w:val="004C5F74"/>
    <w:rsid w:val="004D2191"/>
    <w:rsid w:val="004D4A74"/>
    <w:rsid w:val="004D4F85"/>
    <w:rsid w:val="004D5A3B"/>
    <w:rsid w:val="004D61BB"/>
    <w:rsid w:val="004D7B7D"/>
    <w:rsid w:val="004D7DB5"/>
    <w:rsid w:val="004E1238"/>
    <w:rsid w:val="004E29D7"/>
    <w:rsid w:val="004E35AD"/>
    <w:rsid w:val="004E35BC"/>
    <w:rsid w:val="004E694F"/>
    <w:rsid w:val="004F028B"/>
    <w:rsid w:val="004F0491"/>
    <w:rsid w:val="004F1D3C"/>
    <w:rsid w:val="004F2EAF"/>
    <w:rsid w:val="004F4DE3"/>
    <w:rsid w:val="004F7757"/>
    <w:rsid w:val="0050068A"/>
    <w:rsid w:val="0050182A"/>
    <w:rsid w:val="00503484"/>
    <w:rsid w:val="00505091"/>
    <w:rsid w:val="005107EA"/>
    <w:rsid w:val="00511D67"/>
    <w:rsid w:val="0051269B"/>
    <w:rsid w:val="00512A96"/>
    <w:rsid w:val="00512B86"/>
    <w:rsid w:val="00513D91"/>
    <w:rsid w:val="005159BF"/>
    <w:rsid w:val="00517360"/>
    <w:rsid w:val="00517CC1"/>
    <w:rsid w:val="00520973"/>
    <w:rsid w:val="00522183"/>
    <w:rsid w:val="00526B9E"/>
    <w:rsid w:val="00526BB0"/>
    <w:rsid w:val="0052731E"/>
    <w:rsid w:val="00530395"/>
    <w:rsid w:val="00534036"/>
    <w:rsid w:val="00534148"/>
    <w:rsid w:val="00534A64"/>
    <w:rsid w:val="005367AA"/>
    <w:rsid w:val="005368C9"/>
    <w:rsid w:val="00537318"/>
    <w:rsid w:val="00544A5C"/>
    <w:rsid w:val="00550D96"/>
    <w:rsid w:val="005512B7"/>
    <w:rsid w:val="00551E01"/>
    <w:rsid w:val="00551F7C"/>
    <w:rsid w:val="0055549B"/>
    <w:rsid w:val="00564796"/>
    <w:rsid w:val="00564A39"/>
    <w:rsid w:val="00564C9D"/>
    <w:rsid w:val="005655E1"/>
    <w:rsid w:val="00566B97"/>
    <w:rsid w:val="005706DE"/>
    <w:rsid w:val="00573344"/>
    <w:rsid w:val="00574B68"/>
    <w:rsid w:val="00576C9A"/>
    <w:rsid w:val="0057773F"/>
    <w:rsid w:val="00577815"/>
    <w:rsid w:val="00582940"/>
    <w:rsid w:val="005829C0"/>
    <w:rsid w:val="00583C24"/>
    <w:rsid w:val="00584375"/>
    <w:rsid w:val="005858BF"/>
    <w:rsid w:val="00586241"/>
    <w:rsid w:val="00586BE2"/>
    <w:rsid w:val="00587E9E"/>
    <w:rsid w:val="00593A39"/>
    <w:rsid w:val="005956E8"/>
    <w:rsid w:val="005A192E"/>
    <w:rsid w:val="005A1E2E"/>
    <w:rsid w:val="005A2424"/>
    <w:rsid w:val="005A48F9"/>
    <w:rsid w:val="005A52D8"/>
    <w:rsid w:val="005A6A2A"/>
    <w:rsid w:val="005A7B67"/>
    <w:rsid w:val="005B0D08"/>
    <w:rsid w:val="005B2D5B"/>
    <w:rsid w:val="005B32D4"/>
    <w:rsid w:val="005B38F1"/>
    <w:rsid w:val="005B408B"/>
    <w:rsid w:val="005B477E"/>
    <w:rsid w:val="005B4BC3"/>
    <w:rsid w:val="005B5DA4"/>
    <w:rsid w:val="005B7C47"/>
    <w:rsid w:val="005C067A"/>
    <w:rsid w:val="005C06B2"/>
    <w:rsid w:val="005C50EE"/>
    <w:rsid w:val="005C685E"/>
    <w:rsid w:val="005C7C79"/>
    <w:rsid w:val="005D231A"/>
    <w:rsid w:val="005D757F"/>
    <w:rsid w:val="005E026A"/>
    <w:rsid w:val="005E1119"/>
    <w:rsid w:val="005E34F1"/>
    <w:rsid w:val="005E3CE1"/>
    <w:rsid w:val="005E428C"/>
    <w:rsid w:val="005E60E9"/>
    <w:rsid w:val="005E6F8B"/>
    <w:rsid w:val="005E7018"/>
    <w:rsid w:val="005E7152"/>
    <w:rsid w:val="005E7599"/>
    <w:rsid w:val="005E7E85"/>
    <w:rsid w:val="005F2C9E"/>
    <w:rsid w:val="005F57ED"/>
    <w:rsid w:val="006006DB"/>
    <w:rsid w:val="00601E9A"/>
    <w:rsid w:val="00602C23"/>
    <w:rsid w:val="00603EEB"/>
    <w:rsid w:val="006043CC"/>
    <w:rsid w:val="0060650F"/>
    <w:rsid w:val="00610D36"/>
    <w:rsid w:val="00610F28"/>
    <w:rsid w:val="0061199D"/>
    <w:rsid w:val="00611FFD"/>
    <w:rsid w:val="0061205E"/>
    <w:rsid w:val="00612F16"/>
    <w:rsid w:val="006166C4"/>
    <w:rsid w:val="0062062E"/>
    <w:rsid w:val="00620B44"/>
    <w:rsid w:val="006238C1"/>
    <w:rsid w:val="00624442"/>
    <w:rsid w:val="00625844"/>
    <w:rsid w:val="00626F3C"/>
    <w:rsid w:val="006278F8"/>
    <w:rsid w:val="00627D38"/>
    <w:rsid w:val="006315CC"/>
    <w:rsid w:val="006317E4"/>
    <w:rsid w:val="006356DE"/>
    <w:rsid w:val="006360A1"/>
    <w:rsid w:val="00636CA4"/>
    <w:rsid w:val="0063734D"/>
    <w:rsid w:val="006379B0"/>
    <w:rsid w:val="0064363D"/>
    <w:rsid w:val="00643798"/>
    <w:rsid w:val="00644F0E"/>
    <w:rsid w:val="006477A8"/>
    <w:rsid w:val="0065011F"/>
    <w:rsid w:val="00650B8D"/>
    <w:rsid w:val="00652427"/>
    <w:rsid w:val="00652E51"/>
    <w:rsid w:val="00654376"/>
    <w:rsid w:val="00654FD9"/>
    <w:rsid w:val="00655A9C"/>
    <w:rsid w:val="00655B28"/>
    <w:rsid w:val="006568DA"/>
    <w:rsid w:val="00661FCE"/>
    <w:rsid w:val="00664490"/>
    <w:rsid w:val="00664F18"/>
    <w:rsid w:val="00666183"/>
    <w:rsid w:val="00667583"/>
    <w:rsid w:val="006750E0"/>
    <w:rsid w:val="006769D1"/>
    <w:rsid w:val="00677854"/>
    <w:rsid w:val="006808C3"/>
    <w:rsid w:val="0068224E"/>
    <w:rsid w:val="00682B53"/>
    <w:rsid w:val="00682C65"/>
    <w:rsid w:val="00683A8D"/>
    <w:rsid w:val="00686BD8"/>
    <w:rsid w:val="00687A6F"/>
    <w:rsid w:val="00687CC7"/>
    <w:rsid w:val="006924E0"/>
    <w:rsid w:val="00693002"/>
    <w:rsid w:val="0069698B"/>
    <w:rsid w:val="00697C7C"/>
    <w:rsid w:val="006A0073"/>
    <w:rsid w:val="006A06C7"/>
    <w:rsid w:val="006A3165"/>
    <w:rsid w:val="006A3E8D"/>
    <w:rsid w:val="006A4C0C"/>
    <w:rsid w:val="006A6388"/>
    <w:rsid w:val="006A6D9C"/>
    <w:rsid w:val="006B1B6D"/>
    <w:rsid w:val="006B2AAC"/>
    <w:rsid w:val="006B4601"/>
    <w:rsid w:val="006B5EB3"/>
    <w:rsid w:val="006C3333"/>
    <w:rsid w:val="006C3506"/>
    <w:rsid w:val="006D0028"/>
    <w:rsid w:val="006D1C21"/>
    <w:rsid w:val="006D1DD3"/>
    <w:rsid w:val="006D2272"/>
    <w:rsid w:val="006D2379"/>
    <w:rsid w:val="006D2B23"/>
    <w:rsid w:val="006D3385"/>
    <w:rsid w:val="006D5E59"/>
    <w:rsid w:val="006E173D"/>
    <w:rsid w:val="006E249F"/>
    <w:rsid w:val="006E424F"/>
    <w:rsid w:val="006E4ACC"/>
    <w:rsid w:val="006F03BB"/>
    <w:rsid w:val="006F09CB"/>
    <w:rsid w:val="006F09F1"/>
    <w:rsid w:val="006F09F5"/>
    <w:rsid w:val="006F16AB"/>
    <w:rsid w:val="006F1ECE"/>
    <w:rsid w:val="006F3062"/>
    <w:rsid w:val="006F67FF"/>
    <w:rsid w:val="0070207B"/>
    <w:rsid w:val="00702F6A"/>
    <w:rsid w:val="00704A69"/>
    <w:rsid w:val="00705BE9"/>
    <w:rsid w:val="00705D9D"/>
    <w:rsid w:val="00706973"/>
    <w:rsid w:val="00707C68"/>
    <w:rsid w:val="00710070"/>
    <w:rsid w:val="00710A5B"/>
    <w:rsid w:val="00716146"/>
    <w:rsid w:val="00716A3A"/>
    <w:rsid w:val="00717C21"/>
    <w:rsid w:val="00721A56"/>
    <w:rsid w:val="00722F29"/>
    <w:rsid w:val="00723997"/>
    <w:rsid w:val="007253D1"/>
    <w:rsid w:val="007277F4"/>
    <w:rsid w:val="00727DEB"/>
    <w:rsid w:val="00730197"/>
    <w:rsid w:val="00731C0E"/>
    <w:rsid w:val="00732AAE"/>
    <w:rsid w:val="00733AA4"/>
    <w:rsid w:val="00734018"/>
    <w:rsid w:val="007342F8"/>
    <w:rsid w:val="00735CB0"/>
    <w:rsid w:val="00736F35"/>
    <w:rsid w:val="0073701A"/>
    <w:rsid w:val="00740C6B"/>
    <w:rsid w:val="00742C36"/>
    <w:rsid w:val="00745B64"/>
    <w:rsid w:val="0074619E"/>
    <w:rsid w:val="0074697D"/>
    <w:rsid w:val="0074723B"/>
    <w:rsid w:val="00747DF6"/>
    <w:rsid w:val="0075140E"/>
    <w:rsid w:val="00752D6E"/>
    <w:rsid w:val="007541F5"/>
    <w:rsid w:val="0075517C"/>
    <w:rsid w:val="00756969"/>
    <w:rsid w:val="007572F2"/>
    <w:rsid w:val="00760BD8"/>
    <w:rsid w:val="00761A74"/>
    <w:rsid w:val="00761A8A"/>
    <w:rsid w:val="007635D7"/>
    <w:rsid w:val="007637D1"/>
    <w:rsid w:val="00763D63"/>
    <w:rsid w:val="007647BF"/>
    <w:rsid w:val="00764F97"/>
    <w:rsid w:val="0076560A"/>
    <w:rsid w:val="00765A99"/>
    <w:rsid w:val="00766201"/>
    <w:rsid w:val="00770D63"/>
    <w:rsid w:val="00770DE1"/>
    <w:rsid w:val="00773F5E"/>
    <w:rsid w:val="00774244"/>
    <w:rsid w:val="00776A9D"/>
    <w:rsid w:val="00781DE9"/>
    <w:rsid w:val="00782EF7"/>
    <w:rsid w:val="00787135"/>
    <w:rsid w:val="00787DF4"/>
    <w:rsid w:val="00790095"/>
    <w:rsid w:val="007931DC"/>
    <w:rsid w:val="007935C2"/>
    <w:rsid w:val="00793BCD"/>
    <w:rsid w:val="00793E49"/>
    <w:rsid w:val="007940AB"/>
    <w:rsid w:val="007A0539"/>
    <w:rsid w:val="007A210F"/>
    <w:rsid w:val="007A50AF"/>
    <w:rsid w:val="007A5248"/>
    <w:rsid w:val="007A61FD"/>
    <w:rsid w:val="007A7B73"/>
    <w:rsid w:val="007B043F"/>
    <w:rsid w:val="007B11F9"/>
    <w:rsid w:val="007B279F"/>
    <w:rsid w:val="007B3438"/>
    <w:rsid w:val="007B3690"/>
    <w:rsid w:val="007B36C8"/>
    <w:rsid w:val="007B50F6"/>
    <w:rsid w:val="007B53B9"/>
    <w:rsid w:val="007B5D69"/>
    <w:rsid w:val="007B6428"/>
    <w:rsid w:val="007C00FE"/>
    <w:rsid w:val="007C0178"/>
    <w:rsid w:val="007C0524"/>
    <w:rsid w:val="007C2FDE"/>
    <w:rsid w:val="007C3454"/>
    <w:rsid w:val="007C49AC"/>
    <w:rsid w:val="007C4C3E"/>
    <w:rsid w:val="007C4E53"/>
    <w:rsid w:val="007D1273"/>
    <w:rsid w:val="007D2EBB"/>
    <w:rsid w:val="007D43BA"/>
    <w:rsid w:val="007D4CE7"/>
    <w:rsid w:val="007D5754"/>
    <w:rsid w:val="007D6102"/>
    <w:rsid w:val="007D70C2"/>
    <w:rsid w:val="007E0D16"/>
    <w:rsid w:val="007E4C57"/>
    <w:rsid w:val="007E712E"/>
    <w:rsid w:val="007F073C"/>
    <w:rsid w:val="007F181F"/>
    <w:rsid w:val="007F3736"/>
    <w:rsid w:val="007F4D85"/>
    <w:rsid w:val="007F6D64"/>
    <w:rsid w:val="007F7542"/>
    <w:rsid w:val="00801F19"/>
    <w:rsid w:val="00802784"/>
    <w:rsid w:val="00802FE8"/>
    <w:rsid w:val="00803F79"/>
    <w:rsid w:val="008040FD"/>
    <w:rsid w:val="00804341"/>
    <w:rsid w:val="00805D23"/>
    <w:rsid w:val="00806A5E"/>
    <w:rsid w:val="00810611"/>
    <w:rsid w:val="008139AF"/>
    <w:rsid w:val="00813AC1"/>
    <w:rsid w:val="00814F5F"/>
    <w:rsid w:val="00815DAE"/>
    <w:rsid w:val="00816385"/>
    <w:rsid w:val="00820265"/>
    <w:rsid w:val="00820DDA"/>
    <w:rsid w:val="00821035"/>
    <w:rsid w:val="008212E8"/>
    <w:rsid w:val="0082179B"/>
    <w:rsid w:val="00821D84"/>
    <w:rsid w:val="008233BF"/>
    <w:rsid w:val="00826753"/>
    <w:rsid w:val="00826C76"/>
    <w:rsid w:val="00831A2C"/>
    <w:rsid w:val="0083246F"/>
    <w:rsid w:val="00832C56"/>
    <w:rsid w:val="00833637"/>
    <w:rsid w:val="008336EB"/>
    <w:rsid w:val="0083474E"/>
    <w:rsid w:val="00836F31"/>
    <w:rsid w:val="008376B4"/>
    <w:rsid w:val="00840C37"/>
    <w:rsid w:val="00840EAF"/>
    <w:rsid w:val="00840F23"/>
    <w:rsid w:val="00843185"/>
    <w:rsid w:val="008440CD"/>
    <w:rsid w:val="00844CDD"/>
    <w:rsid w:val="00845492"/>
    <w:rsid w:val="00846662"/>
    <w:rsid w:val="008476B5"/>
    <w:rsid w:val="0085037E"/>
    <w:rsid w:val="00850810"/>
    <w:rsid w:val="008535A3"/>
    <w:rsid w:val="00853B3D"/>
    <w:rsid w:val="00854CD1"/>
    <w:rsid w:val="00855B29"/>
    <w:rsid w:val="00857424"/>
    <w:rsid w:val="008576DE"/>
    <w:rsid w:val="00862E4A"/>
    <w:rsid w:val="00864436"/>
    <w:rsid w:val="008649C0"/>
    <w:rsid w:val="00864F68"/>
    <w:rsid w:val="0086502F"/>
    <w:rsid w:val="00865902"/>
    <w:rsid w:val="0086640B"/>
    <w:rsid w:val="00866EE3"/>
    <w:rsid w:val="00867522"/>
    <w:rsid w:val="00871643"/>
    <w:rsid w:val="00873637"/>
    <w:rsid w:val="0087454D"/>
    <w:rsid w:val="0087481A"/>
    <w:rsid w:val="00875398"/>
    <w:rsid w:val="00875FB9"/>
    <w:rsid w:val="00880C9D"/>
    <w:rsid w:val="00881AAA"/>
    <w:rsid w:val="00882048"/>
    <w:rsid w:val="008828F4"/>
    <w:rsid w:val="00883C5D"/>
    <w:rsid w:val="008840BB"/>
    <w:rsid w:val="0088510F"/>
    <w:rsid w:val="00885519"/>
    <w:rsid w:val="00885CE8"/>
    <w:rsid w:val="00885E08"/>
    <w:rsid w:val="00886253"/>
    <w:rsid w:val="00886FE9"/>
    <w:rsid w:val="00892732"/>
    <w:rsid w:val="008927AE"/>
    <w:rsid w:val="00894733"/>
    <w:rsid w:val="00894B7A"/>
    <w:rsid w:val="00896326"/>
    <w:rsid w:val="00896D97"/>
    <w:rsid w:val="008A1376"/>
    <w:rsid w:val="008A19B2"/>
    <w:rsid w:val="008A280F"/>
    <w:rsid w:val="008A2D06"/>
    <w:rsid w:val="008A3ACB"/>
    <w:rsid w:val="008A4B2C"/>
    <w:rsid w:val="008A5AE6"/>
    <w:rsid w:val="008A60C0"/>
    <w:rsid w:val="008B00EC"/>
    <w:rsid w:val="008B1B51"/>
    <w:rsid w:val="008B21B3"/>
    <w:rsid w:val="008B4185"/>
    <w:rsid w:val="008B4C9F"/>
    <w:rsid w:val="008B7129"/>
    <w:rsid w:val="008B79D5"/>
    <w:rsid w:val="008C0CAD"/>
    <w:rsid w:val="008C2AB2"/>
    <w:rsid w:val="008C4867"/>
    <w:rsid w:val="008C6A97"/>
    <w:rsid w:val="008D0AA8"/>
    <w:rsid w:val="008D2ACE"/>
    <w:rsid w:val="008D38D3"/>
    <w:rsid w:val="008D48BE"/>
    <w:rsid w:val="008D6539"/>
    <w:rsid w:val="008D733A"/>
    <w:rsid w:val="008D7B8F"/>
    <w:rsid w:val="008E0C40"/>
    <w:rsid w:val="008E182E"/>
    <w:rsid w:val="008E1FDC"/>
    <w:rsid w:val="008E438D"/>
    <w:rsid w:val="008E5591"/>
    <w:rsid w:val="008F020E"/>
    <w:rsid w:val="008F0A4E"/>
    <w:rsid w:val="008F305D"/>
    <w:rsid w:val="008F3614"/>
    <w:rsid w:val="008F5DDD"/>
    <w:rsid w:val="008F603C"/>
    <w:rsid w:val="008F625C"/>
    <w:rsid w:val="008F772B"/>
    <w:rsid w:val="009016A1"/>
    <w:rsid w:val="00903347"/>
    <w:rsid w:val="00903706"/>
    <w:rsid w:val="00905502"/>
    <w:rsid w:val="00907776"/>
    <w:rsid w:val="00912834"/>
    <w:rsid w:val="00914393"/>
    <w:rsid w:val="009153FE"/>
    <w:rsid w:val="00915DD0"/>
    <w:rsid w:val="00917C5E"/>
    <w:rsid w:val="00924665"/>
    <w:rsid w:val="00927171"/>
    <w:rsid w:val="00927B96"/>
    <w:rsid w:val="00931605"/>
    <w:rsid w:val="00932637"/>
    <w:rsid w:val="009344E9"/>
    <w:rsid w:val="00936DDD"/>
    <w:rsid w:val="00936F87"/>
    <w:rsid w:val="00940CE1"/>
    <w:rsid w:val="00946583"/>
    <w:rsid w:val="00950333"/>
    <w:rsid w:val="0095165A"/>
    <w:rsid w:val="00957A91"/>
    <w:rsid w:val="00957EB0"/>
    <w:rsid w:val="00960B9F"/>
    <w:rsid w:val="00962649"/>
    <w:rsid w:val="00966842"/>
    <w:rsid w:val="009700E3"/>
    <w:rsid w:val="009772EA"/>
    <w:rsid w:val="0097766C"/>
    <w:rsid w:val="009808F9"/>
    <w:rsid w:val="00981743"/>
    <w:rsid w:val="009860C6"/>
    <w:rsid w:val="009862FF"/>
    <w:rsid w:val="00987634"/>
    <w:rsid w:val="00990652"/>
    <w:rsid w:val="009918A6"/>
    <w:rsid w:val="0099254C"/>
    <w:rsid w:val="00995004"/>
    <w:rsid w:val="009954F2"/>
    <w:rsid w:val="0099581A"/>
    <w:rsid w:val="009963A2"/>
    <w:rsid w:val="00997D0B"/>
    <w:rsid w:val="009A0ED3"/>
    <w:rsid w:val="009A2123"/>
    <w:rsid w:val="009A227D"/>
    <w:rsid w:val="009A29AC"/>
    <w:rsid w:val="009A2F6C"/>
    <w:rsid w:val="009A7901"/>
    <w:rsid w:val="009B2101"/>
    <w:rsid w:val="009B4D75"/>
    <w:rsid w:val="009B501B"/>
    <w:rsid w:val="009B5C6F"/>
    <w:rsid w:val="009B681C"/>
    <w:rsid w:val="009B71FF"/>
    <w:rsid w:val="009C1377"/>
    <w:rsid w:val="009C2553"/>
    <w:rsid w:val="009C3942"/>
    <w:rsid w:val="009C644F"/>
    <w:rsid w:val="009C64CB"/>
    <w:rsid w:val="009C6ED0"/>
    <w:rsid w:val="009C7ED1"/>
    <w:rsid w:val="009D049D"/>
    <w:rsid w:val="009D052A"/>
    <w:rsid w:val="009D161D"/>
    <w:rsid w:val="009D1D68"/>
    <w:rsid w:val="009D3685"/>
    <w:rsid w:val="009D491F"/>
    <w:rsid w:val="009D68B8"/>
    <w:rsid w:val="009D70F8"/>
    <w:rsid w:val="009D7974"/>
    <w:rsid w:val="009E1767"/>
    <w:rsid w:val="009E1951"/>
    <w:rsid w:val="009E32C3"/>
    <w:rsid w:val="009E501E"/>
    <w:rsid w:val="009E6A2D"/>
    <w:rsid w:val="009E6BD2"/>
    <w:rsid w:val="009E70AD"/>
    <w:rsid w:val="009E734F"/>
    <w:rsid w:val="009E76A9"/>
    <w:rsid w:val="009E7897"/>
    <w:rsid w:val="009F3486"/>
    <w:rsid w:val="009F418B"/>
    <w:rsid w:val="009F509D"/>
    <w:rsid w:val="009F5A2C"/>
    <w:rsid w:val="009F7194"/>
    <w:rsid w:val="009F7A8F"/>
    <w:rsid w:val="00A01281"/>
    <w:rsid w:val="00A0131D"/>
    <w:rsid w:val="00A0304D"/>
    <w:rsid w:val="00A0311A"/>
    <w:rsid w:val="00A04E70"/>
    <w:rsid w:val="00A06331"/>
    <w:rsid w:val="00A06F86"/>
    <w:rsid w:val="00A07CD9"/>
    <w:rsid w:val="00A115E1"/>
    <w:rsid w:val="00A123B4"/>
    <w:rsid w:val="00A1269A"/>
    <w:rsid w:val="00A135DF"/>
    <w:rsid w:val="00A13A04"/>
    <w:rsid w:val="00A145E6"/>
    <w:rsid w:val="00A16FAB"/>
    <w:rsid w:val="00A17F50"/>
    <w:rsid w:val="00A20564"/>
    <w:rsid w:val="00A21D40"/>
    <w:rsid w:val="00A21E48"/>
    <w:rsid w:val="00A23150"/>
    <w:rsid w:val="00A233BA"/>
    <w:rsid w:val="00A2511C"/>
    <w:rsid w:val="00A30D7E"/>
    <w:rsid w:val="00A326FD"/>
    <w:rsid w:val="00A32B2B"/>
    <w:rsid w:val="00A33959"/>
    <w:rsid w:val="00A33BD4"/>
    <w:rsid w:val="00A35663"/>
    <w:rsid w:val="00A362FA"/>
    <w:rsid w:val="00A4036A"/>
    <w:rsid w:val="00A422B8"/>
    <w:rsid w:val="00A425FE"/>
    <w:rsid w:val="00A4262C"/>
    <w:rsid w:val="00A427C0"/>
    <w:rsid w:val="00A432AB"/>
    <w:rsid w:val="00A43B6A"/>
    <w:rsid w:val="00A43CC7"/>
    <w:rsid w:val="00A46657"/>
    <w:rsid w:val="00A4747A"/>
    <w:rsid w:val="00A50350"/>
    <w:rsid w:val="00A53B17"/>
    <w:rsid w:val="00A53DBB"/>
    <w:rsid w:val="00A56993"/>
    <w:rsid w:val="00A570FA"/>
    <w:rsid w:val="00A5767F"/>
    <w:rsid w:val="00A6141C"/>
    <w:rsid w:val="00A62DBB"/>
    <w:rsid w:val="00A63D82"/>
    <w:rsid w:val="00A64F9D"/>
    <w:rsid w:val="00A659B0"/>
    <w:rsid w:val="00A65A1F"/>
    <w:rsid w:val="00A734A3"/>
    <w:rsid w:val="00A7460B"/>
    <w:rsid w:val="00A75B7E"/>
    <w:rsid w:val="00A75E75"/>
    <w:rsid w:val="00A76354"/>
    <w:rsid w:val="00A76AE5"/>
    <w:rsid w:val="00A77B90"/>
    <w:rsid w:val="00A814A2"/>
    <w:rsid w:val="00A81AB0"/>
    <w:rsid w:val="00A8349D"/>
    <w:rsid w:val="00A83503"/>
    <w:rsid w:val="00A839DA"/>
    <w:rsid w:val="00A85E44"/>
    <w:rsid w:val="00A86925"/>
    <w:rsid w:val="00A90950"/>
    <w:rsid w:val="00A915FF"/>
    <w:rsid w:val="00A91CF2"/>
    <w:rsid w:val="00A960F4"/>
    <w:rsid w:val="00A9679E"/>
    <w:rsid w:val="00A9759C"/>
    <w:rsid w:val="00AA0989"/>
    <w:rsid w:val="00AA3C9C"/>
    <w:rsid w:val="00AA4701"/>
    <w:rsid w:val="00AA6876"/>
    <w:rsid w:val="00AA6AD6"/>
    <w:rsid w:val="00AA6F44"/>
    <w:rsid w:val="00AB1A74"/>
    <w:rsid w:val="00AB29B0"/>
    <w:rsid w:val="00AB55A9"/>
    <w:rsid w:val="00AB589D"/>
    <w:rsid w:val="00AB6EAA"/>
    <w:rsid w:val="00AC1DB4"/>
    <w:rsid w:val="00AC2593"/>
    <w:rsid w:val="00AC2DA8"/>
    <w:rsid w:val="00AC3C3A"/>
    <w:rsid w:val="00AC5425"/>
    <w:rsid w:val="00AC6236"/>
    <w:rsid w:val="00AC7645"/>
    <w:rsid w:val="00AD0655"/>
    <w:rsid w:val="00AD423D"/>
    <w:rsid w:val="00AD49C7"/>
    <w:rsid w:val="00AD5BDF"/>
    <w:rsid w:val="00AE0619"/>
    <w:rsid w:val="00AE3298"/>
    <w:rsid w:val="00AE3561"/>
    <w:rsid w:val="00AE46C0"/>
    <w:rsid w:val="00AE57AA"/>
    <w:rsid w:val="00AE5FF9"/>
    <w:rsid w:val="00AE6247"/>
    <w:rsid w:val="00AE62BF"/>
    <w:rsid w:val="00AE7456"/>
    <w:rsid w:val="00AF1B23"/>
    <w:rsid w:val="00AF2672"/>
    <w:rsid w:val="00AF2803"/>
    <w:rsid w:val="00AF56AA"/>
    <w:rsid w:val="00AF5E26"/>
    <w:rsid w:val="00AF6EDD"/>
    <w:rsid w:val="00AF78ED"/>
    <w:rsid w:val="00AF79CB"/>
    <w:rsid w:val="00B01045"/>
    <w:rsid w:val="00B01448"/>
    <w:rsid w:val="00B02E58"/>
    <w:rsid w:val="00B03D33"/>
    <w:rsid w:val="00B06517"/>
    <w:rsid w:val="00B103CF"/>
    <w:rsid w:val="00B12A55"/>
    <w:rsid w:val="00B12AB3"/>
    <w:rsid w:val="00B138BC"/>
    <w:rsid w:val="00B160CF"/>
    <w:rsid w:val="00B222D0"/>
    <w:rsid w:val="00B2290F"/>
    <w:rsid w:val="00B2299C"/>
    <w:rsid w:val="00B240D4"/>
    <w:rsid w:val="00B24D71"/>
    <w:rsid w:val="00B25056"/>
    <w:rsid w:val="00B26F3A"/>
    <w:rsid w:val="00B306AD"/>
    <w:rsid w:val="00B31EAF"/>
    <w:rsid w:val="00B32A7C"/>
    <w:rsid w:val="00B3400B"/>
    <w:rsid w:val="00B35021"/>
    <w:rsid w:val="00B35663"/>
    <w:rsid w:val="00B37FE3"/>
    <w:rsid w:val="00B40F5A"/>
    <w:rsid w:val="00B41D2D"/>
    <w:rsid w:val="00B44FA2"/>
    <w:rsid w:val="00B46C40"/>
    <w:rsid w:val="00B510A7"/>
    <w:rsid w:val="00B51A72"/>
    <w:rsid w:val="00B51AF7"/>
    <w:rsid w:val="00B548C6"/>
    <w:rsid w:val="00B54EE7"/>
    <w:rsid w:val="00B55753"/>
    <w:rsid w:val="00B63580"/>
    <w:rsid w:val="00B66EAB"/>
    <w:rsid w:val="00B66F6E"/>
    <w:rsid w:val="00B67386"/>
    <w:rsid w:val="00B70107"/>
    <w:rsid w:val="00B70182"/>
    <w:rsid w:val="00B71BB1"/>
    <w:rsid w:val="00B73AAF"/>
    <w:rsid w:val="00B75E9A"/>
    <w:rsid w:val="00B77BBE"/>
    <w:rsid w:val="00B80696"/>
    <w:rsid w:val="00B8167D"/>
    <w:rsid w:val="00B817D4"/>
    <w:rsid w:val="00B82917"/>
    <w:rsid w:val="00B85744"/>
    <w:rsid w:val="00B87DCB"/>
    <w:rsid w:val="00B87DCF"/>
    <w:rsid w:val="00B92810"/>
    <w:rsid w:val="00B93781"/>
    <w:rsid w:val="00B94A58"/>
    <w:rsid w:val="00B94E93"/>
    <w:rsid w:val="00BA1770"/>
    <w:rsid w:val="00BA2723"/>
    <w:rsid w:val="00BA339A"/>
    <w:rsid w:val="00BA587E"/>
    <w:rsid w:val="00BA7FF8"/>
    <w:rsid w:val="00BB001B"/>
    <w:rsid w:val="00BB0588"/>
    <w:rsid w:val="00BB1F04"/>
    <w:rsid w:val="00BB2811"/>
    <w:rsid w:val="00BB2AEF"/>
    <w:rsid w:val="00BB309D"/>
    <w:rsid w:val="00BB33E6"/>
    <w:rsid w:val="00BB3AD5"/>
    <w:rsid w:val="00BB45BE"/>
    <w:rsid w:val="00BB4F97"/>
    <w:rsid w:val="00BB52AF"/>
    <w:rsid w:val="00BB7206"/>
    <w:rsid w:val="00BC1698"/>
    <w:rsid w:val="00BC1B3A"/>
    <w:rsid w:val="00BC2012"/>
    <w:rsid w:val="00BC3BCA"/>
    <w:rsid w:val="00BC5682"/>
    <w:rsid w:val="00BC6BB1"/>
    <w:rsid w:val="00BC6BDC"/>
    <w:rsid w:val="00BC7514"/>
    <w:rsid w:val="00BC7705"/>
    <w:rsid w:val="00BD1B94"/>
    <w:rsid w:val="00BD2E3B"/>
    <w:rsid w:val="00BD3555"/>
    <w:rsid w:val="00BD3673"/>
    <w:rsid w:val="00BD5775"/>
    <w:rsid w:val="00BD70FA"/>
    <w:rsid w:val="00BD72C6"/>
    <w:rsid w:val="00BE0FA8"/>
    <w:rsid w:val="00BE19C2"/>
    <w:rsid w:val="00BE21D5"/>
    <w:rsid w:val="00BE2E88"/>
    <w:rsid w:val="00BE60EF"/>
    <w:rsid w:val="00BE6E6E"/>
    <w:rsid w:val="00BE6E84"/>
    <w:rsid w:val="00BF03B7"/>
    <w:rsid w:val="00BF44EA"/>
    <w:rsid w:val="00BF58E7"/>
    <w:rsid w:val="00BF6A2B"/>
    <w:rsid w:val="00C006AE"/>
    <w:rsid w:val="00C0087E"/>
    <w:rsid w:val="00C01CFE"/>
    <w:rsid w:val="00C029BB"/>
    <w:rsid w:val="00C03F89"/>
    <w:rsid w:val="00C04C6D"/>
    <w:rsid w:val="00C06EDD"/>
    <w:rsid w:val="00C076D1"/>
    <w:rsid w:val="00C101EE"/>
    <w:rsid w:val="00C11B73"/>
    <w:rsid w:val="00C13F9D"/>
    <w:rsid w:val="00C15462"/>
    <w:rsid w:val="00C15953"/>
    <w:rsid w:val="00C1616B"/>
    <w:rsid w:val="00C16F01"/>
    <w:rsid w:val="00C20721"/>
    <w:rsid w:val="00C22906"/>
    <w:rsid w:val="00C23673"/>
    <w:rsid w:val="00C2401D"/>
    <w:rsid w:val="00C24048"/>
    <w:rsid w:val="00C27950"/>
    <w:rsid w:val="00C31C60"/>
    <w:rsid w:val="00C334FC"/>
    <w:rsid w:val="00C34114"/>
    <w:rsid w:val="00C377D8"/>
    <w:rsid w:val="00C377E1"/>
    <w:rsid w:val="00C412D9"/>
    <w:rsid w:val="00C45DCD"/>
    <w:rsid w:val="00C50AC9"/>
    <w:rsid w:val="00C5381B"/>
    <w:rsid w:val="00C540AF"/>
    <w:rsid w:val="00C56E01"/>
    <w:rsid w:val="00C5764A"/>
    <w:rsid w:val="00C61E77"/>
    <w:rsid w:val="00C6313C"/>
    <w:rsid w:val="00C6591E"/>
    <w:rsid w:val="00C65BA4"/>
    <w:rsid w:val="00C70A66"/>
    <w:rsid w:val="00C71AF8"/>
    <w:rsid w:val="00C7280D"/>
    <w:rsid w:val="00C74602"/>
    <w:rsid w:val="00C75713"/>
    <w:rsid w:val="00C76AD1"/>
    <w:rsid w:val="00C76B3F"/>
    <w:rsid w:val="00C76DF3"/>
    <w:rsid w:val="00C7747C"/>
    <w:rsid w:val="00C82537"/>
    <w:rsid w:val="00C83D94"/>
    <w:rsid w:val="00C86A37"/>
    <w:rsid w:val="00C86E6C"/>
    <w:rsid w:val="00C921AE"/>
    <w:rsid w:val="00C948AB"/>
    <w:rsid w:val="00C95B1B"/>
    <w:rsid w:val="00C960B4"/>
    <w:rsid w:val="00C973A9"/>
    <w:rsid w:val="00C9768F"/>
    <w:rsid w:val="00CA1C62"/>
    <w:rsid w:val="00CA4084"/>
    <w:rsid w:val="00CA6054"/>
    <w:rsid w:val="00CA7716"/>
    <w:rsid w:val="00CB5F6C"/>
    <w:rsid w:val="00CB606E"/>
    <w:rsid w:val="00CB722A"/>
    <w:rsid w:val="00CC020C"/>
    <w:rsid w:val="00CC0820"/>
    <w:rsid w:val="00CC0B36"/>
    <w:rsid w:val="00CC10D9"/>
    <w:rsid w:val="00CC165D"/>
    <w:rsid w:val="00CC222E"/>
    <w:rsid w:val="00CC26D4"/>
    <w:rsid w:val="00CC2DE3"/>
    <w:rsid w:val="00CC54FE"/>
    <w:rsid w:val="00CD1696"/>
    <w:rsid w:val="00CD2184"/>
    <w:rsid w:val="00CD2583"/>
    <w:rsid w:val="00CD5BA8"/>
    <w:rsid w:val="00CD6D85"/>
    <w:rsid w:val="00CE2255"/>
    <w:rsid w:val="00CE2972"/>
    <w:rsid w:val="00CE397F"/>
    <w:rsid w:val="00CE4998"/>
    <w:rsid w:val="00CE6360"/>
    <w:rsid w:val="00CE7586"/>
    <w:rsid w:val="00CE7F4D"/>
    <w:rsid w:val="00CF011C"/>
    <w:rsid w:val="00CF04EF"/>
    <w:rsid w:val="00CF0E54"/>
    <w:rsid w:val="00CF1512"/>
    <w:rsid w:val="00CF33ED"/>
    <w:rsid w:val="00CF3548"/>
    <w:rsid w:val="00CF35AA"/>
    <w:rsid w:val="00CF5959"/>
    <w:rsid w:val="00CF5DED"/>
    <w:rsid w:val="00D06445"/>
    <w:rsid w:val="00D06A65"/>
    <w:rsid w:val="00D0739F"/>
    <w:rsid w:val="00D1448E"/>
    <w:rsid w:val="00D14EA4"/>
    <w:rsid w:val="00D1530A"/>
    <w:rsid w:val="00D1666E"/>
    <w:rsid w:val="00D17C0C"/>
    <w:rsid w:val="00D20263"/>
    <w:rsid w:val="00D204C4"/>
    <w:rsid w:val="00D21D9A"/>
    <w:rsid w:val="00D244BD"/>
    <w:rsid w:val="00D26693"/>
    <w:rsid w:val="00D27543"/>
    <w:rsid w:val="00D27C43"/>
    <w:rsid w:val="00D27E22"/>
    <w:rsid w:val="00D34321"/>
    <w:rsid w:val="00D344F6"/>
    <w:rsid w:val="00D41462"/>
    <w:rsid w:val="00D43100"/>
    <w:rsid w:val="00D43C5B"/>
    <w:rsid w:val="00D45737"/>
    <w:rsid w:val="00D4632C"/>
    <w:rsid w:val="00D46A13"/>
    <w:rsid w:val="00D47905"/>
    <w:rsid w:val="00D50598"/>
    <w:rsid w:val="00D51489"/>
    <w:rsid w:val="00D534C1"/>
    <w:rsid w:val="00D54205"/>
    <w:rsid w:val="00D60B62"/>
    <w:rsid w:val="00D614BC"/>
    <w:rsid w:val="00D732D1"/>
    <w:rsid w:val="00D738A0"/>
    <w:rsid w:val="00D75512"/>
    <w:rsid w:val="00D76773"/>
    <w:rsid w:val="00D77033"/>
    <w:rsid w:val="00D774AD"/>
    <w:rsid w:val="00D777DF"/>
    <w:rsid w:val="00D8188B"/>
    <w:rsid w:val="00D821D3"/>
    <w:rsid w:val="00D83124"/>
    <w:rsid w:val="00D865F2"/>
    <w:rsid w:val="00D87947"/>
    <w:rsid w:val="00D919A7"/>
    <w:rsid w:val="00D95106"/>
    <w:rsid w:val="00D9724B"/>
    <w:rsid w:val="00D979BC"/>
    <w:rsid w:val="00DA148A"/>
    <w:rsid w:val="00DA1EA2"/>
    <w:rsid w:val="00DA58BA"/>
    <w:rsid w:val="00DA64EC"/>
    <w:rsid w:val="00DA6DD0"/>
    <w:rsid w:val="00DA7CE8"/>
    <w:rsid w:val="00DB13AA"/>
    <w:rsid w:val="00DB23FC"/>
    <w:rsid w:val="00DB2C12"/>
    <w:rsid w:val="00DB2CA4"/>
    <w:rsid w:val="00DB3923"/>
    <w:rsid w:val="00DB467C"/>
    <w:rsid w:val="00DB65B6"/>
    <w:rsid w:val="00DC0B20"/>
    <w:rsid w:val="00DC1B6B"/>
    <w:rsid w:val="00DC3273"/>
    <w:rsid w:val="00DC3A5A"/>
    <w:rsid w:val="00DD16D1"/>
    <w:rsid w:val="00DD4033"/>
    <w:rsid w:val="00DD618D"/>
    <w:rsid w:val="00DE03E6"/>
    <w:rsid w:val="00DE06F1"/>
    <w:rsid w:val="00DE40CA"/>
    <w:rsid w:val="00DE5599"/>
    <w:rsid w:val="00DE5A4A"/>
    <w:rsid w:val="00DE644D"/>
    <w:rsid w:val="00DE6714"/>
    <w:rsid w:val="00DF3B75"/>
    <w:rsid w:val="00DF40B7"/>
    <w:rsid w:val="00DF444C"/>
    <w:rsid w:val="00DF470E"/>
    <w:rsid w:val="00DF4D8D"/>
    <w:rsid w:val="00DF559F"/>
    <w:rsid w:val="00DF688A"/>
    <w:rsid w:val="00E00288"/>
    <w:rsid w:val="00E016D7"/>
    <w:rsid w:val="00E02027"/>
    <w:rsid w:val="00E03770"/>
    <w:rsid w:val="00E07205"/>
    <w:rsid w:val="00E0734E"/>
    <w:rsid w:val="00E1088B"/>
    <w:rsid w:val="00E12E06"/>
    <w:rsid w:val="00E15D95"/>
    <w:rsid w:val="00E173A8"/>
    <w:rsid w:val="00E20174"/>
    <w:rsid w:val="00E2360D"/>
    <w:rsid w:val="00E23930"/>
    <w:rsid w:val="00E251C9"/>
    <w:rsid w:val="00E251D5"/>
    <w:rsid w:val="00E2657B"/>
    <w:rsid w:val="00E339E0"/>
    <w:rsid w:val="00E341DE"/>
    <w:rsid w:val="00E34A50"/>
    <w:rsid w:val="00E34F28"/>
    <w:rsid w:val="00E35636"/>
    <w:rsid w:val="00E35D02"/>
    <w:rsid w:val="00E3752A"/>
    <w:rsid w:val="00E41335"/>
    <w:rsid w:val="00E41464"/>
    <w:rsid w:val="00E4168E"/>
    <w:rsid w:val="00E41BB7"/>
    <w:rsid w:val="00E44123"/>
    <w:rsid w:val="00E45FC1"/>
    <w:rsid w:val="00E46310"/>
    <w:rsid w:val="00E51160"/>
    <w:rsid w:val="00E5419E"/>
    <w:rsid w:val="00E54768"/>
    <w:rsid w:val="00E57C91"/>
    <w:rsid w:val="00E6060C"/>
    <w:rsid w:val="00E606A7"/>
    <w:rsid w:val="00E606EB"/>
    <w:rsid w:val="00E60BF7"/>
    <w:rsid w:val="00E61414"/>
    <w:rsid w:val="00E6204F"/>
    <w:rsid w:val="00E62FE1"/>
    <w:rsid w:val="00E65E87"/>
    <w:rsid w:val="00E70121"/>
    <w:rsid w:val="00E726F8"/>
    <w:rsid w:val="00E73FB8"/>
    <w:rsid w:val="00E752BE"/>
    <w:rsid w:val="00E75B43"/>
    <w:rsid w:val="00E76A1B"/>
    <w:rsid w:val="00E77209"/>
    <w:rsid w:val="00E817FB"/>
    <w:rsid w:val="00E84263"/>
    <w:rsid w:val="00E84389"/>
    <w:rsid w:val="00E85010"/>
    <w:rsid w:val="00E85D1E"/>
    <w:rsid w:val="00E87721"/>
    <w:rsid w:val="00E92447"/>
    <w:rsid w:val="00E96DAD"/>
    <w:rsid w:val="00EA0D1B"/>
    <w:rsid w:val="00EA15DC"/>
    <w:rsid w:val="00EA297C"/>
    <w:rsid w:val="00EA4076"/>
    <w:rsid w:val="00EA42EF"/>
    <w:rsid w:val="00EA5A1B"/>
    <w:rsid w:val="00EA7CB1"/>
    <w:rsid w:val="00EB1E36"/>
    <w:rsid w:val="00EB372F"/>
    <w:rsid w:val="00EB3E5A"/>
    <w:rsid w:val="00EB40D3"/>
    <w:rsid w:val="00EB5091"/>
    <w:rsid w:val="00EB5FF2"/>
    <w:rsid w:val="00EB7049"/>
    <w:rsid w:val="00EB720B"/>
    <w:rsid w:val="00EC18F3"/>
    <w:rsid w:val="00EC72E0"/>
    <w:rsid w:val="00EC7C31"/>
    <w:rsid w:val="00ED1F86"/>
    <w:rsid w:val="00ED224C"/>
    <w:rsid w:val="00ED46EA"/>
    <w:rsid w:val="00ED4AEE"/>
    <w:rsid w:val="00ED5D1D"/>
    <w:rsid w:val="00ED606A"/>
    <w:rsid w:val="00ED60BF"/>
    <w:rsid w:val="00ED7DD9"/>
    <w:rsid w:val="00EE1DD2"/>
    <w:rsid w:val="00EE28F4"/>
    <w:rsid w:val="00EE325D"/>
    <w:rsid w:val="00EE4C8A"/>
    <w:rsid w:val="00EE5263"/>
    <w:rsid w:val="00EE5C90"/>
    <w:rsid w:val="00EE6AC7"/>
    <w:rsid w:val="00EF4B90"/>
    <w:rsid w:val="00EF665A"/>
    <w:rsid w:val="00EF6C06"/>
    <w:rsid w:val="00EF6EEC"/>
    <w:rsid w:val="00EF7CD5"/>
    <w:rsid w:val="00F0166D"/>
    <w:rsid w:val="00F01E59"/>
    <w:rsid w:val="00F03B3A"/>
    <w:rsid w:val="00F04600"/>
    <w:rsid w:val="00F06BE2"/>
    <w:rsid w:val="00F06E43"/>
    <w:rsid w:val="00F119FD"/>
    <w:rsid w:val="00F129FD"/>
    <w:rsid w:val="00F12B83"/>
    <w:rsid w:val="00F13A2A"/>
    <w:rsid w:val="00F13B6B"/>
    <w:rsid w:val="00F1454E"/>
    <w:rsid w:val="00F14E77"/>
    <w:rsid w:val="00F15AED"/>
    <w:rsid w:val="00F175BF"/>
    <w:rsid w:val="00F200A2"/>
    <w:rsid w:val="00F202E3"/>
    <w:rsid w:val="00F20C4C"/>
    <w:rsid w:val="00F210F8"/>
    <w:rsid w:val="00F21604"/>
    <w:rsid w:val="00F22D35"/>
    <w:rsid w:val="00F27504"/>
    <w:rsid w:val="00F310DE"/>
    <w:rsid w:val="00F3334C"/>
    <w:rsid w:val="00F335E5"/>
    <w:rsid w:val="00F33766"/>
    <w:rsid w:val="00F33DB6"/>
    <w:rsid w:val="00F366EB"/>
    <w:rsid w:val="00F36E77"/>
    <w:rsid w:val="00F412F0"/>
    <w:rsid w:val="00F4235E"/>
    <w:rsid w:val="00F4244A"/>
    <w:rsid w:val="00F435CE"/>
    <w:rsid w:val="00F4415E"/>
    <w:rsid w:val="00F44D3A"/>
    <w:rsid w:val="00F44F0F"/>
    <w:rsid w:val="00F50424"/>
    <w:rsid w:val="00F5203C"/>
    <w:rsid w:val="00F5243D"/>
    <w:rsid w:val="00F52DB5"/>
    <w:rsid w:val="00F54605"/>
    <w:rsid w:val="00F557CC"/>
    <w:rsid w:val="00F60548"/>
    <w:rsid w:val="00F60ECD"/>
    <w:rsid w:val="00F61927"/>
    <w:rsid w:val="00F6327F"/>
    <w:rsid w:val="00F6468A"/>
    <w:rsid w:val="00F65DB5"/>
    <w:rsid w:val="00F66536"/>
    <w:rsid w:val="00F66ADC"/>
    <w:rsid w:val="00F70C28"/>
    <w:rsid w:val="00F73BC4"/>
    <w:rsid w:val="00F74C41"/>
    <w:rsid w:val="00F74C51"/>
    <w:rsid w:val="00F74EE1"/>
    <w:rsid w:val="00F75686"/>
    <w:rsid w:val="00F757B3"/>
    <w:rsid w:val="00F802C8"/>
    <w:rsid w:val="00F808B5"/>
    <w:rsid w:val="00F81127"/>
    <w:rsid w:val="00F813A6"/>
    <w:rsid w:val="00F82597"/>
    <w:rsid w:val="00F845BE"/>
    <w:rsid w:val="00F856B1"/>
    <w:rsid w:val="00F862A2"/>
    <w:rsid w:val="00F86902"/>
    <w:rsid w:val="00F915D6"/>
    <w:rsid w:val="00F91779"/>
    <w:rsid w:val="00F92419"/>
    <w:rsid w:val="00F94148"/>
    <w:rsid w:val="00F96B9B"/>
    <w:rsid w:val="00FA44A1"/>
    <w:rsid w:val="00FA51AB"/>
    <w:rsid w:val="00FA61AC"/>
    <w:rsid w:val="00FA6721"/>
    <w:rsid w:val="00FA6DCF"/>
    <w:rsid w:val="00FB099E"/>
    <w:rsid w:val="00FB09FC"/>
    <w:rsid w:val="00FB31A7"/>
    <w:rsid w:val="00FB38A0"/>
    <w:rsid w:val="00FB3FC3"/>
    <w:rsid w:val="00FB44CB"/>
    <w:rsid w:val="00FB5AA6"/>
    <w:rsid w:val="00FC00C7"/>
    <w:rsid w:val="00FC081F"/>
    <w:rsid w:val="00FC0CB9"/>
    <w:rsid w:val="00FC2581"/>
    <w:rsid w:val="00FC41BF"/>
    <w:rsid w:val="00FC4879"/>
    <w:rsid w:val="00FC4EA3"/>
    <w:rsid w:val="00FC60C4"/>
    <w:rsid w:val="00FC6799"/>
    <w:rsid w:val="00FC7AFC"/>
    <w:rsid w:val="00FD0300"/>
    <w:rsid w:val="00FD0FD9"/>
    <w:rsid w:val="00FD16FF"/>
    <w:rsid w:val="00FD1E75"/>
    <w:rsid w:val="00FD2935"/>
    <w:rsid w:val="00FD3A1E"/>
    <w:rsid w:val="00FD3B52"/>
    <w:rsid w:val="00FD577F"/>
    <w:rsid w:val="00FD65B1"/>
    <w:rsid w:val="00FD7754"/>
    <w:rsid w:val="00FE04E7"/>
    <w:rsid w:val="00FE14AF"/>
    <w:rsid w:val="00FE21C0"/>
    <w:rsid w:val="00FE27B5"/>
    <w:rsid w:val="00FE3162"/>
    <w:rsid w:val="00FE38AE"/>
    <w:rsid w:val="00FE3E8B"/>
    <w:rsid w:val="00FE56F6"/>
    <w:rsid w:val="00FE5BD8"/>
    <w:rsid w:val="00FE5D6C"/>
    <w:rsid w:val="00FE6A33"/>
    <w:rsid w:val="00FF086B"/>
    <w:rsid w:val="00FF0F6E"/>
    <w:rsid w:val="00FF1D70"/>
    <w:rsid w:val="00FF242B"/>
    <w:rsid w:val="00FF2707"/>
    <w:rsid w:val="00FF281D"/>
    <w:rsid w:val="00FF35DE"/>
    <w:rsid w:val="00FF3F08"/>
    <w:rsid w:val="00FF435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D8A94C"/>
  <w15:docId w15:val="{CD92A1EC-31D7-4499-B900-2417945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F5B"/>
  </w:style>
  <w:style w:type="paragraph" w:styleId="1">
    <w:name w:val="heading 1"/>
    <w:basedOn w:val="a"/>
    <w:next w:val="a"/>
    <w:link w:val="10"/>
    <w:qFormat/>
    <w:rsid w:val="004B2F5B"/>
    <w:pPr>
      <w:keepNext/>
      <w:spacing w:before="240" w:after="60"/>
      <w:ind w:left="680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2F5B"/>
    <w:rPr>
      <w:rFonts w:cs="Arial"/>
      <w:bCs/>
      <w:caps/>
      <w:kern w:val="32"/>
      <w:szCs w:val="32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Cs w:val="20"/>
    </w:rPr>
  </w:style>
  <w:style w:type="paragraph" w:styleId="ab">
    <w:name w:val="Title"/>
    <w:basedOn w:val="a"/>
    <w:rsid w:val="00892732"/>
    <w:pPr>
      <w:widowControl w:val="0"/>
      <w:jc w:val="center"/>
    </w:pPr>
    <w:rPr>
      <w:b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Cs w:val="20"/>
    </w:rPr>
  </w:style>
  <w:style w:type="table" w:styleId="ad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f1"/>
    <w:next w:val="a"/>
    <w:link w:val="12"/>
    <w:autoRedefine/>
    <w:uiPriority w:val="39"/>
    <w:rsid w:val="006278F8"/>
    <w:pPr>
      <w:ind w:firstLine="0"/>
    </w:pPr>
    <w:rPr>
      <w:rFonts w:cstheme="minorHAnsi"/>
      <w:bCs/>
      <w:caps/>
      <w:szCs w:val="20"/>
    </w:rPr>
  </w:style>
  <w:style w:type="character" w:styleId="af2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customStyle="1" w:styleId="af3">
    <w:name w:val="Раздел (ГОСТ)"/>
    <w:basedOn w:val="1"/>
    <w:next w:val="af1"/>
    <w:link w:val="af4"/>
    <w:qFormat/>
    <w:rsid w:val="00E00288"/>
    <w:pPr>
      <w:spacing w:before="0" w:after="0"/>
      <w:ind w:left="0"/>
      <w:jc w:val="center"/>
    </w:pPr>
    <w:rPr>
      <w:b/>
    </w:rPr>
  </w:style>
  <w:style w:type="character" w:customStyle="1" w:styleId="af4">
    <w:name w:val="Раздел (ГОСТ) Знак"/>
    <w:basedOn w:val="a0"/>
    <w:link w:val="af3"/>
    <w:rsid w:val="00E00288"/>
    <w:rPr>
      <w:rFonts w:cs="Arial"/>
      <w:b/>
      <w:bCs/>
      <w:caps/>
      <w:kern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E46C0"/>
    <w:pPr>
      <w:keepLines/>
      <w:spacing w:before="0" w:after="0"/>
      <w:ind w:left="0"/>
      <w:outlineLvl w:val="9"/>
    </w:pPr>
    <w:rPr>
      <w:rFonts w:eastAsia="Calibri" w:cs="Times New Roman"/>
      <w:b/>
      <w:bCs w:val="0"/>
      <w:caps w:val="0"/>
      <w:kern w:val="0"/>
      <w:lang w:val="en-US" w:eastAsia="en-US"/>
    </w:rPr>
  </w:style>
  <w:style w:type="table" w:customStyle="1" w:styleId="20">
    <w:name w:val="Сетка таблицы2"/>
    <w:basedOn w:val="a1"/>
    <w:next w:val="ad"/>
    <w:uiPriority w:val="59"/>
    <w:rsid w:val="00AE46C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link w:val="af6"/>
    <w:uiPriority w:val="1"/>
    <w:qFormat/>
    <w:rsid w:val="008840BB"/>
    <w:pPr>
      <w:ind w:left="720"/>
      <w:contextualSpacing/>
    </w:pPr>
  </w:style>
  <w:style w:type="character" w:styleId="af7">
    <w:name w:val="Unresolved Mention"/>
    <w:basedOn w:val="a0"/>
    <w:uiPriority w:val="99"/>
    <w:semiHidden/>
    <w:unhideWhenUsed/>
    <w:rsid w:val="00C076D1"/>
    <w:rPr>
      <w:color w:val="605E5C"/>
      <w:shd w:val="clear" w:color="auto" w:fill="E1DFDD"/>
    </w:rPr>
  </w:style>
  <w:style w:type="character" w:styleId="af8">
    <w:name w:val="FollowedHyperlink"/>
    <w:basedOn w:val="a0"/>
    <w:semiHidden/>
    <w:unhideWhenUsed/>
    <w:rsid w:val="00C076D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D23"/>
    <w:rPr>
      <w:rFonts w:ascii="Courier New" w:hAnsi="Courier New" w:cs="Courier New"/>
      <w:sz w:val="20"/>
      <w:szCs w:val="20"/>
      <w:lang w:val="ru-BY" w:eastAsia="ru-BY"/>
    </w:rPr>
  </w:style>
  <w:style w:type="paragraph" w:styleId="22">
    <w:name w:val="toc 2"/>
    <w:basedOn w:val="af1"/>
    <w:next w:val="a"/>
    <w:autoRedefine/>
    <w:uiPriority w:val="39"/>
    <w:unhideWhenUsed/>
    <w:rsid w:val="006278F8"/>
    <w:rPr>
      <w:rFonts w:cstheme="minorHAnsi"/>
      <w:szCs w:val="20"/>
    </w:rPr>
  </w:style>
  <w:style w:type="paragraph" w:styleId="30">
    <w:name w:val="toc 3"/>
    <w:basedOn w:val="af1"/>
    <w:next w:val="a"/>
    <w:autoRedefine/>
    <w:uiPriority w:val="39"/>
    <w:unhideWhenUsed/>
    <w:rsid w:val="006278F8"/>
    <w:rPr>
      <w:rFonts w:cstheme="minorHAnsi"/>
      <w:iCs/>
      <w:szCs w:val="20"/>
    </w:rPr>
  </w:style>
  <w:style w:type="paragraph" w:styleId="40">
    <w:name w:val="toc 4"/>
    <w:basedOn w:val="a"/>
    <w:next w:val="a"/>
    <w:autoRedefine/>
    <w:unhideWhenUsed/>
    <w:rsid w:val="001058A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nhideWhenUsed/>
    <w:rsid w:val="001058A1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1058A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1058A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1058A1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1058A1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f9">
    <w:name w:val="TOC Heading"/>
    <w:basedOn w:val="1"/>
    <w:next w:val="a"/>
    <w:uiPriority w:val="39"/>
    <w:unhideWhenUsed/>
    <w:qFormat/>
    <w:rsid w:val="001058A1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lang w:val="ru-BY" w:eastAsia="ru-BY"/>
    </w:rPr>
  </w:style>
  <w:style w:type="character" w:styleId="afa">
    <w:name w:val="Strong"/>
    <w:basedOn w:val="a0"/>
    <w:qFormat/>
    <w:rsid w:val="00EB7049"/>
    <w:rPr>
      <w:b/>
      <w:bCs/>
    </w:rPr>
  </w:style>
  <w:style w:type="character" w:styleId="afb">
    <w:name w:val="Subtle Emphasis"/>
    <w:basedOn w:val="a0"/>
    <w:uiPriority w:val="19"/>
    <w:qFormat/>
    <w:rsid w:val="00EB7049"/>
    <w:rPr>
      <w:i/>
      <w:iCs/>
      <w:color w:val="404040" w:themeColor="text1" w:themeTint="BF"/>
    </w:rPr>
  </w:style>
  <w:style w:type="paragraph" w:customStyle="1" w:styleId="14">
    <w:name w:val="Раздел1 (ГОСТ)"/>
    <w:basedOn w:val="1"/>
    <w:next w:val="af1"/>
    <w:link w:val="15"/>
    <w:qFormat/>
    <w:rsid w:val="00206312"/>
    <w:pPr>
      <w:spacing w:before="0" w:after="0"/>
      <w:ind w:left="0" w:firstLine="709"/>
    </w:pPr>
    <w:rPr>
      <w:b/>
      <w:szCs w:val="28"/>
    </w:rPr>
  </w:style>
  <w:style w:type="paragraph" w:customStyle="1" w:styleId="afc">
    <w:name w:val="Подраздел (ГОСТ)"/>
    <w:basedOn w:val="2"/>
    <w:next w:val="af1"/>
    <w:link w:val="afd"/>
    <w:qFormat/>
    <w:rsid w:val="0097766C"/>
    <w:pPr>
      <w:ind w:left="0" w:firstLine="709"/>
      <w:jc w:val="left"/>
    </w:pPr>
    <w:rPr>
      <w:caps w:val="0"/>
      <w:color w:val="auto"/>
      <w:u w:val="none"/>
    </w:rPr>
  </w:style>
  <w:style w:type="character" w:customStyle="1" w:styleId="15">
    <w:name w:val="Раздел1 (ГОСТ) Знак"/>
    <w:basedOn w:val="10"/>
    <w:link w:val="14"/>
    <w:rsid w:val="00206312"/>
    <w:rPr>
      <w:rFonts w:cs="Arial"/>
      <w:b/>
      <w:bCs/>
      <w:caps/>
      <w:kern w:val="32"/>
      <w:szCs w:val="32"/>
    </w:rPr>
  </w:style>
  <w:style w:type="paragraph" w:customStyle="1" w:styleId="af1">
    <w:name w:val="Обычный (ГОСТ)"/>
    <w:basedOn w:val="afe"/>
    <w:link w:val="aff"/>
    <w:qFormat/>
    <w:rsid w:val="001544D1"/>
    <w:pPr>
      <w:ind w:left="0" w:firstLine="709"/>
      <w:jc w:val="both"/>
    </w:pPr>
  </w:style>
  <w:style w:type="character" w:customStyle="1" w:styleId="afd">
    <w:name w:val="Подраздел (ГОСТ) Знак"/>
    <w:basedOn w:val="a0"/>
    <w:link w:val="afc"/>
    <w:rsid w:val="0097766C"/>
    <w:rPr>
      <w:b/>
      <w:bCs/>
      <w:iCs/>
      <w:szCs w:val="28"/>
      <w:lang w:eastAsia="zh-CN"/>
    </w:rPr>
  </w:style>
  <w:style w:type="paragraph" w:styleId="aff0">
    <w:name w:val="Subtitle"/>
    <w:basedOn w:val="a"/>
    <w:next w:val="a"/>
    <w:link w:val="aff1"/>
    <w:qFormat/>
    <w:rsid w:val="00664F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1">
    <w:name w:val="Подзаголовок Знак"/>
    <w:basedOn w:val="a0"/>
    <w:link w:val="aff0"/>
    <w:rsid w:val="00664F1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ff2">
    <w:name w:val="Оглавление гост"/>
    <w:basedOn w:val="11"/>
    <w:next w:val="af1"/>
    <w:link w:val="aff3"/>
    <w:qFormat/>
    <w:rsid w:val="007F7542"/>
    <w:rPr>
      <w:b/>
      <w:bCs w:val="0"/>
      <w:szCs w:val="28"/>
    </w:rPr>
  </w:style>
  <w:style w:type="character" w:customStyle="1" w:styleId="aff">
    <w:name w:val="Обычный (ГОСТ) Знак"/>
    <w:basedOn w:val="afd"/>
    <w:link w:val="af1"/>
    <w:rsid w:val="001544D1"/>
    <w:rPr>
      <w:b w:val="0"/>
      <w:bCs w:val="0"/>
      <w:iCs w:val="0"/>
      <w:szCs w:val="28"/>
      <w:lang w:eastAsia="zh-CN"/>
    </w:rPr>
  </w:style>
  <w:style w:type="paragraph" w:styleId="afe">
    <w:name w:val="Normal Indent"/>
    <w:basedOn w:val="a"/>
    <w:semiHidden/>
    <w:unhideWhenUsed/>
    <w:rsid w:val="001544D1"/>
    <w:pPr>
      <w:ind w:left="720"/>
    </w:pPr>
  </w:style>
  <w:style w:type="character" w:customStyle="1" w:styleId="12">
    <w:name w:val="Оглавление 1 Знак"/>
    <w:basedOn w:val="a0"/>
    <w:link w:val="11"/>
    <w:uiPriority w:val="39"/>
    <w:rsid w:val="006278F8"/>
    <w:rPr>
      <w:rFonts w:cstheme="minorHAnsi"/>
      <w:bCs/>
      <w:caps/>
      <w:szCs w:val="20"/>
    </w:rPr>
  </w:style>
  <w:style w:type="character" w:customStyle="1" w:styleId="aff3">
    <w:name w:val="Оглавление гост Знак"/>
    <w:basedOn w:val="12"/>
    <w:link w:val="aff2"/>
    <w:rsid w:val="007F7542"/>
    <w:rPr>
      <w:rFonts w:asciiTheme="minorHAnsi" w:hAnsiTheme="minorHAnsi" w:cstheme="minorHAnsi"/>
      <w:b/>
      <w:bCs w:val="0"/>
      <w:caps/>
      <w:sz w:val="20"/>
      <w:szCs w:val="28"/>
    </w:rPr>
  </w:style>
  <w:style w:type="character" w:customStyle="1" w:styleId="product-summarycaption">
    <w:name w:val="product-summary__caption"/>
    <w:basedOn w:val="a0"/>
    <w:rsid w:val="00583C24"/>
  </w:style>
  <w:style w:type="character" w:styleId="aff4">
    <w:name w:val="Placeholder Text"/>
    <w:basedOn w:val="a0"/>
    <w:uiPriority w:val="99"/>
    <w:semiHidden/>
    <w:rsid w:val="00C412D9"/>
    <w:rPr>
      <w:color w:val="808080"/>
    </w:rPr>
  </w:style>
  <w:style w:type="character" w:customStyle="1" w:styleId="af6">
    <w:name w:val="Абзац списка Знак"/>
    <w:basedOn w:val="a0"/>
    <w:link w:val="af5"/>
    <w:uiPriority w:val="1"/>
    <w:locked/>
    <w:rsid w:val="0014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368">
          <w:marLeft w:val="0"/>
          <w:marRight w:val="0"/>
          <w:marTop w:val="375"/>
          <w:marBottom w:val="0"/>
          <w:divBdr>
            <w:top w:val="single" w:sz="6" w:space="0" w:color="464744"/>
            <w:left w:val="single" w:sz="6" w:space="0" w:color="464744"/>
            <w:bottom w:val="single" w:sz="6" w:space="0" w:color="464744"/>
            <w:right w:val="single" w:sz="6" w:space="0" w:color="464744"/>
          </w:divBdr>
        </w:div>
        <w:div w:id="1634721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464744"/>
            <w:bottom w:val="single" w:sz="6" w:space="11" w:color="464744"/>
            <w:right w:val="single" w:sz="6" w:space="11" w:color="464744"/>
          </w:divBdr>
        </w:div>
        <w:div w:id="16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Documents\&#1053;&#1072;&#1089;&#1090;&#1088;&#1072;&#1080;&#1074;&#1072;&#1077;&#1084;&#1099;&#1077;%20&#1096;&#1072;&#1073;&#1083;&#1086;&#1085;&#1099;%20Office\lab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1422A-3740-4B52-827D-D924EA41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C:\Users\Kiralisan\Documents\Настраиваемые шаблоны Office\lab_temp.dotx</Template>
  <TotalTime>0</TotalTime>
  <Pages>7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systemsight</dc:creator>
  <cp:lastModifiedBy>Андрей Гуринович</cp:lastModifiedBy>
  <cp:revision>3</cp:revision>
  <cp:lastPrinted>2022-12-23T10:33:00Z</cp:lastPrinted>
  <dcterms:created xsi:type="dcterms:W3CDTF">2023-02-28T10:06:00Z</dcterms:created>
  <dcterms:modified xsi:type="dcterms:W3CDTF">2023-02-28T10:08:00Z</dcterms:modified>
</cp:coreProperties>
</file>